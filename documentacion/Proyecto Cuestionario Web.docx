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6D37" w14:textId="1EA39EA2" w:rsidR="00076856" w:rsidRPr="006923D0" w:rsidRDefault="00A20728" w:rsidP="00A20728">
      <w:pPr>
        <w:pStyle w:val="Ttulo"/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D0"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Proyecto </w:t>
      </w:r>
      <w:r w:rsidR="00885868" w:rsidRPr="006923D0"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Quiz</w:t>
      </w:r>
      <w:r w:rsidR="00FA2A3A" w:rsidRPr="006923D0"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</w:p>
    <w:p w14:paraId="58CFEBE5" w14:textId="5CBB3067" w:rsidR="00885868" w:rsidRDefault="00885868" w:rsidP="00885868">
      <w:r>
        <w:t>05 noviembre 2019</w:t>
      </w:r>
    </w:p>
    <w:p w14:paraId="143CD6B5" w14:textId="292B579B" w:rsidR="00885868" w:rsidRPr="006923D0" w:rsidRDefault="00A02A6C" w:rsidP="006923D0">
      <w:pPr>
        <w:rPr>
          <w:color w:val="2E74B5" w:themeColor="accent5" w:themeShade="BF"/>
          <w:sz w:val="28"/>
          <w:szCs w:val="28"/>
        </w:rPr>
      </w:pPr>
      <w:r w:rsidRPr="006923D0">
        <w:rPr>
          <w:color w:val="2E74B5" w:themeColor="accent5" w:themeShade="BF"/>
          <w:sz w:val="28"/>
          <w:szCs w:val="28"/>
        </w:rPr>
        <w:t>Descripción</w:t>
      </w:r>
      <w:r w:rsidR="00885868" w:rsidRPr="006923D0">
        <w:rPr>
          <w:color w:val="2E74B5" w:themeColor="accent5" w:themeShade="BF"/>
          <w:sz w:val="28"/>
          <w:szCs w:val="28"/>
        </w:rPr>
        <w:t xml:space="preserve"> del proyecto</w:t>
      </w:r>
    </w:p>
    <w:p w14:paraId="2147CF35" w14:textId="47D1C64A" w:rsidR="00885868" w:rsidRDefault="00885868" w:rsidP="00885868">
      <w:r>
        <w:t xml:space="preserve">Objetivo: </w:t>
      </w:r>
      <w:r w:rsidR="006923D0">
        <w:t>E</w:t>
      </w:r>
      <w:r>
        <w:t>laborar un Cuestionario de preguntas HTML, CSS, JAVASCRIPT</w:t>
      </w:r>
      <w:r w:rsidR="006923D0">
        <w:t>, teniendo responsive con un Scoring.</w:t>
      </w:r>
    </w:p>
    <w:p w14:paraId="2BFC6834" w14:textId="3535F118" w:rsidR="00885868" w:rsidRPr="006923D0" w:rsidRDefault="002F5463" w:rsidP="00885868">
      <w:pPr>
        <w:rPr>
          <w:color w:val="2E74B5" w:themeColor="accent5" w:themeShade="BF"/>
          <w:sz w:val="28"/>
          <w:szCs w:val="28"/>
          <w:u w:val="single"/>
        </w:rPr>
      </w:pPr>
      <w:r w:rsidRPr="006923D0">
        <w:rPr>
          <w:color w:val="2E74B5" w:themeColor="accent5" w:themeShade="BF"/>
          <w:sz w:val="28"/>
          <w:szCs w:val="28"/>
          <w:u w:val="single"/>
        </w:rPr>
        <w:t>Análisis</w:t>
      </w:r>
      <w:r w:rsidR="00885868" w:rsidRPr="006923D0">
        <w:rPr>
          <w:color w:val="2E74B5" w:themeColor="accent5" w:themeShade="BF"/>
          <w:sz w:val="28"/>
          <w:szCs w:val="28"/>
          <w:u w:val="single"/>
        </w:rPr>
        <w:t xml:space="preserve"> del proyecto</w:t>
      </w:r>
    </w:p>
    <w:p w14:paraId="491AFA12" w14:textId="3D2E84BF" w:rsidR="00885868" w:rsidRDefault="00885868" w:rsidP="00950591">
      <w:pPr>
        <w:pStyle w:val="Prrafodelista"/>
        <w:numPr>
          <w:ilvl w:val="0"/>
          <w:numId w:val="7"/>
        </w:numPr>
      </w:pPr>
      <w:r>
        <w:t xml:space="preserve">Sera un </w:t>
      </w:r>
      <w:r w:rsidR="002F5463">
        <w:t>título</w:t>
      </w:r>
      <w:r>
        <w:t xml:space="preserve"> </w:t>
      </w:r>
      <w:r w:rsidR="00950591">
        <w:t xml:space="preserve">de </w:t>
      </w:r>
      <w:r w:rsidR="002F5463">
        <w:t>bienvenida para</w:t>
      </w:r>
      <w:r w:rsidR="00950591">
        <w:t xml:space="preserve"> que tenga conocimiento el cuestionario a realizar</w:t>
      </w:r>
    </w:p>
    <w:p w14:paraId="33FA809E" w14:textId="16A4B713" w:rsidR="00CE5E81" w:rsidRDefault="00CE5E81" w:rsidP="00950591">
      <w:pPr>
        <w:pStyle w:val="Prrafodelista"/>
        <w:numPr>
          <w:ilvl w:val="0"/>
          <w:numId w:val="7"/>
        </w:numPr>
      </w:pPr>
      <w:r w:rsidRPr="00CE5E81">
        <w:t>La organización de proyecto se va realizar de la siguiente manera</w:t>
      </w:r>
      <w:r>
        <w:t>.</w:t>
      </w:r>
    </w:p>
    <w:p w14:paraId="2E1C9631" w14:textId="77777777" w:rsidR="00950591" w:rsidRPr="00950591" w:rsidRDefault="00950591" w:rsidP="00950591">
      <w:pPr>
        <w:pStyle w:val="Ttulo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8"/>
        </w:rPr>
      </w:pPr>
      <w:r w:rsidRPr="00950591">
        <w:rPr>
          <w:rFonts w:asciiTheme="minorHAnsi" w:hAnsiTheme="minorHAnsi" w:cstheme="minorHAnsi"/>
          <w:b w:val="0"/>
          <w:bCs/>
          <w:sz w:val="24"/>
          <w:szCs w:val="28"/>
        </w:rPr>
        <w:t xml:space="preserve">Investigamos la pregunta realizada por el usuario teniendo diferentes formatos de repuestas </w:t>
      </w:r>
    </w:p>
    <w:p w14:paraId="00518C7D" w14:textId="7A47BD4B" w:rsidR="00950591" w:rsidRDefault="00950591" w:rsidP="00CE5E81">
      <w:pPr>
        <w:pStyle w:val="Prrafodelista"/>
        <w:numPr>
          <w:ilvl w:val="0"/>
          <w:numId w:val="7"/>
        </w:numPr>
      </w:pPr>
      <w:r>
        <w:t>La organización se hará una tabla de Excel teniendo la prioridad, el tiempo, r</w:t>
      </w:r>
      <w:r w:rsidR="00CE5E81" w:rsidRPr="00CE5E81">
        <w:t>ealizaremos la documentación para guiarnos sobre la prioridad de cada tarea</w:t>
      </w:r>
      <w:r>
        <w:t>, el tiempo dedicado y la dificultad de cada uno.</w:t>
      </w:r>
    </w:p>
    <w:p w14:paraId="55BBC9A7" w14:textId="2D932C1D" w:rsidR="00950591" w:rsidRPr="00D96F01" w:rsidRDefault="00950591" w:rsidP="00CE5E81">
      <w:pPr>
        <w:rPr>
          <w:color w:val="2E74B5" w:themeColor="accent5" w:themeShade="BF"/>
          <w:sz w:val="28"/>
          <w:szCs w:val="28"/>
          <w:u w:val="single"/>
        </w:rPr>
      </w:pPr>
      <w:r w:rsidRPr="00D96F01">
        <w:rPr>
          <w:color w:val="2E74B5" w:themeColor="accent5" w:themeShade="BF"/>
          <w:sz w:val="28"/>
          <w:szCs w:val="28"/>
          <w:u w:val="single"/>
        </w:rPr>
        <w:t>Organización de proyecto</w:t>
      </w:r>
    </w:p>
    <w:p w14:paraId="47E8B2AC" w14:textId="2A479261" w:rsidR="00950591" w:rsidRDefault="00950591" w:rsidP="00D96F01">
      <w:r>
        <w:t xml:space="preserve"> </w:t>
      </w:r>
      <w:r w:rsidR="00D96F01">
        <w:t>R</w:t>
      </w:r>
      <w:r>
        <w:t>ealizar</w:t>
      </w:r>
      <w:r w:rsidR="00D96F01">
        <w:t xml:space="preserve">emos </w:t>
      </w:r>
      <w:r w:rsidR="002F5463">
        <w:t>una tabla</w:t>
      </w:r>
      <w:r>
        <w:t xml:space="preserve"> con las prioridades de cada tarea con su </w:t>
      </w:r>
      <w:r w:rsidR="002F5463">
        <w:t>título</w:t>
      </w:r>
      <w:r>
        <w:t xml:space="preserve"> nivel de dificultad y el tiempo en realizar cada tarea </w:t>
      </w:r>
    </w:p>
    <w:p w14:paraId="4D2339E5" w14:textId="77777777" w:rsidR="00D96F01" w:rsidRDefault="006923D0" w:rsidP="00D96F01">
      <w:pPr>
        <w:pStyle w:val="Prrafodelista"/>
        <w:numPr>
          <w:ilvl w:val="0"/>
          <w:numId w:val="9"/>
        </w:numPr>
      </w:pPr>
      <w:r>
        <w:t xml:space="preserve">Teniendo prioridades </w:t>
      </w:r>
    </w:p>
    <w:p w14:paraId="383061C1" w14:textId="77777777" w:rsidR="00D96F01" w:rsidRDefault="006923D0" w:rsidP="00D96F01">
      <w:pPr>
        <w:pStyle w:val="Prrafodelista"/>
        <w:numPr>
          <w:ilvl w:val="1"/>
          <w:numId w:val="9"/>
        </w:numPr>
      </w:pPr>
      <w:r>
        <w:t>Alta</w:t>
      </w:r>
    </w:p>
    <w:p w14:paraId="4CB06E67" w14:textId="77777777" w:rsidR="00D96F01" w:rsidRDefault="006923D0" w:rsidP="00D96F01">
      <w:pPr>
        <w:pStyle w:val="Prrafodelista"/>
        <w:numPr>
          <w:ilvl w:val="1"/>
          <w:numId w:val="9"/>
        </w:numPr>
      </w:pPr>
      <w:r>
        <w:t>Media</w:t>
      </w:r>
    </w:p>
    <w:p w14:paraId="4E12933F" w14:textId="63519AE7" w:rsidR="00950591" w:rsidRDefault="006923D0" w:rsidP="00D96F01">
      <w:pPr>
        <w:pStyle w:val="Prrafodelista"/>
        <w:numPr>
          <w:ilvl w:val="1"/>
          <w:numId w:val="9"/>
        </w:numPr>
      </w:pPr>
      <w:r>
        <w:t>Baja.</w:t>
      </w:r>
    </w:p>
    <w:p w14:paraId="37A048F6" w14:textId="29C49EB7" w:rsidR="00D96F01" w:rsidRDefault="006923D0" w:rsidP="00D96F01">
      <w:pPr>
        <w:pStyle w:val="Prrafodelista"/>
        <w:numPr>
          <w:ilvl w:val="0"/>
          <w:numId w:val="9"/>
        </w:numPr>
      </w:pPr>
      <w:r>
        <w:t xml:space="preserve">Titulo </w:t>
      </w:r>
    </w:p>
    <w:p w14:paraId="35D7998E" w14:textId="7AE1733F" w:rsidR="00D96F01" w:rsidRDefault="002F5463" w:rsidP="00D96F01">
      <w:pPr>
        <w:pStyle w:val="Prrafodelista"/>
        <w:numPr>
          <w:ilvl w:val="1"/>
          <w:numId w:val="9"/>
        </w:numPr>
      </w:pPr>
      <w:r>
        <w:t>Documentación</w:t>
      </w:r>
    </w:p>
    <w:p w14:paraId="2870EED3" w14:textId="3181B5A5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Organización </w:t>
      </w:r>
    </w:p>
    <w:p w14:paraId="58224651" w14:textId="7F4F6E77" w:rsidR="00D96F01" w:rsidRDefault="002F5463" w:rsidP="00D96F01">
      <w:pPr>
        <w:pStyle w:val="Prrafodelista"/>
        <w:numPr>
          <w:ilvl w:val="1"/>
          <w:numId w:val="9"/>
        </w:numPr>
      </w:pPr>
      <w:r>
        <w:t>Búsqueda</w:t>
      </w:r>
      <w:r w:rsidR="00D96F01">
        <w:t xml:space="preserve"> previa de información</w:t>
      </w:r>
    </w:p>
    <w:p w14:paraId="0BE33CF0" w14:textId="31323926" w:rsidR="00D96F01" w:rsidRDefault="002F5463" w:rsidP="00D96F01">
      <w:pPr>
        <w:pStyle w:val="Prrafodelista"/>
        <w:numPr>
          <w:ilvl w:val="1"/>
          <w:numId w:val="9"/>
        </w:numPr>
      </w:pPr>
      <w:r>
        <w:t>Análisis</w:t>
      </w:r>
      <w:r w:rsidR="00D96F01">
        <w:t xml:space="preserve"> de Requisitos</w:t>
      </w:r>
    </w:p>
    <w:p w14:paraId="5C27A856" w14:textId="6B2D80F3" w:rsidR="006923D0" w:rsidRDefault="002F5463" w:rsidP="00D96F01">
      <w:pPr>
        <w:pStyle w:val="Prrafodelista"/>
        <w:numPr>
          <w:ilvl w:val="1"/>
          <w:numId w:val="9"/>
        </w:numPr>
      </w:pPr>
      <w:r>
        <w:t>Creación</w:t>
      </w:r>
      <w:r w:rsidR="00D96F01">
        <w:t xml:space="preserve"> del repositorio</w:t>
      </w:r>
    </w:p>
    <w:p w14:paraId="293AC133" w14:textId="0E649551" w:rsidR="00A56E56" w:rsidRDefault="002F5463" w:rsidP="00D96F01">
      <w:pPr>
        <w:pStyle w:val="Prrafodelista"/>
        <w:numPr>
          <w:ilvl w:val="1"/>
          <w:numId w:val="9"/>
        </w:numPr>
      </w:pPr>
      <w:r>
        <w:t>Creación</w:t>
      </w:r>
      <w:r w:rsidR="00D96F01">
        <w:t xml:space="preserve"> del cuestionario</w:t>
      </w:r>
    </w:p>
    <w:p w14:paraId="31C18720" w14:textId="5C1B944A" w:rsidR="00A56E56" w:rsidRDefault="00A56E56" w:rsidP="00D96F01">
      <w:pPr>
        <w:pStyle w:val="Prrafodelista"/>
        <w:numPr>
          <w:ilvl w:val="1"/>
          <w:numId w:val="9"/>
        </w:numPr>
      </w:pPr>
      <w:r>
        <w:t xml:space="preserve">Estructura de </w:t>
      </w:r>
      <w:r w:rsidR="002F5463">
        <w:t>HTML</w:t>
      </w:r>
    </w:p>
    <w:p w14:paraId="50B45730" w14:textId="77777777" w:rsidR="00A56E56" w:rsidRDefault="00A56E56" w:rsidP="00D96F01">
      <w:pPr>
        <w:pStyle w:val="Prrafodelista"/>
        <w:numPr>
          <w:ilvl w:val="1"/>
          <w:numId w:val="9"/>
        </w:numPr>
      </w:pPr>
      <w:r>
        <w:t>Realizar Pruebas de Local Storage</w:t>
      </w:r>
    </w:p>
    <w:p w14:paraId="6F6DC9E0" w14:textId="24C6458E" w:rsidR="00D96F01" w:rsidRDefault="00A56E56" w:rsidP="00D96F01">
      <w:pPr>
        <w:pStyle w:val="Prrafodelista"/>
        <w:numPr>
          <w:ilvl w:val="1"/>
          <w:numId w:val="9"/>
        </w:numPr>
      </w:pPr>
      <w:r>
        <w:t>Realizar pruebas JSON por las peticiones de datos</w:t>
      </w:r>
      <w:r w:rsidR="00D96F01">
        <w:t xml:space="preserve"> </w:t>
      </w:r>
    </w:p>
    <w:p w14:paraId="20F6E947" w14:textId="429112ED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Desarrollo de la pagina </w:t>
      </w:r>
    </w:p>
    <w:p w14:paraId="528FEC35" w14:textId="60F12F96" w:rsidR="00D96F01" w:rsidRDefault="00D96F01" w:rsidP="00D96F01">
      <w:pPr>
        <w:pStyle w:val="Prrafodelista"/>
        <w:numPr>
          <w:ilvl w:val="1"/>
          <w:numId w:val="9"/>
        </w:numPr>
      </w:pPr>
      <w:r>
        <w:t>Testing</w:t>
      </w:r>
    </w:p>
    <w:p w14:paraId="3D831C45" w14:textId="12932ACA" w:rsidR="00D96F01" w:rsidRDefault="00D96F01" w:rsidP="00D96F01">
      <w:pPr>
        <w:pStyle w:val="Prrafodelista"/>
        <w:numPr>
          <w:ilvl w:val="0"/>
          <w:numId w:val="9"/>
        </w:numPr>
      </w:pPr>
      <w:r>
        <w:t>Tiempo estimado</w:t>
      </w:r>
    </w:p>
    <w:p w14:paraId="02FF50CF" w14:textId="32DD3C49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Analizando la prioridad y documentación </w:t>
      </w:r>
    </w:p>
    <w:p w14:paraId="6C5E7922" w14:textId="613ECDE6" w:rsidR="00D96F01" w:rsidRDefault="00D96F01" w:rsidP="00D96F01">
      <w:pPr>
        <w:pStyle w:val="Prrafodelista"/>
        <w:numPr>
          <w:ilvl w:val="1"/>
          <w:numId w:val="9"/>
        </w:numPr>
      </w:pPr>
      <w:r>
        <w:t>Alta teniendo un tiempo estimado en 4 a 2 horas</w:t>
      </w:r>
    </w:p>
    <w:p w14:paraId="416DD46F" w14:textId="6DA1B1E4" w:rsidR="00D96F01" w:rsidRDefault="00D96F01" w:rsidP="00D96F01">
      <w:pPr>
        <w:pStyle w:val="Prrafodelista"/>
        <w:numPr>
          <w:ilvl w:val="1"/>
          <w:numId w:val="9"/>
        </w:numPr>
      </w:pPr>
      <w:r>
        <w:t>Media teniendo un tiempo estimado en 2 a 1 hora</w:t>
      </w:r>
    </w:p>
    <w:p w14:paraId="6F325842" w14:textId="2EF2CC1C" w:rsidR="00D96F01" w:rsidRDefault="00D96F01" w:rsidP="00D96F01">
      <w:pPr>
        <w:pStyle w:val="Prrafodelista"/>
        <w:numPr>
          <w:ilvl w:val="1"/>
          <w:numId w:val="9"/>
        </w:numPr>
      </w:pPr>
      <w:r>
        <w:t>Baja teniendo un tiempo estimado entre 1 hora a 10 minutos</w:t>
      </w:r>
    </w:p>
    <w:p w14:paraId="5D576709" w14:textId="77777777" w:rsidR="00A56E56" w:rsidRDefault="00A56E56" w:rsidP="00A56E56"/>
    <w:p w14:paraId="40A92AB4" w14:textId="77777777" w:rsidR="00A56E56" w:rsidRDefault="00A56E56" w:rsidP="00A56E56">
      <w:pPr>
        <w:pStyle w:val="Prrafodelista"/>
        <w:ind w:left="1440"/>
      </w:pPr>
    </w:p>
    <w:p w14:paraId="41E6DE34" w14:textId="02444FB4" w:rsidR="00A56E56" w:rsidRDefault="00D96F01" w:rsidP="00A56E56">
      <w:pPr>
        <w:pStyle w:val="Prrafodelista"/>
        <w:numPr>
          <w:ilvl w:val="0"/>
          <w:numId w:val="9"/>
        </w:numPr>
      </w:pPr>
      <w:r>
        <w:lastRenderedPageBreak/>
        <w:t xml:space="preserve">Dificultad </w:t>
      </w:r>
    </w:p>
    <w:p w14:paraId="2D21F212" w14:textId="727C4F2B" w:rsidR="00A56E56" w:rsidRDefault="00A56E56" w:rsidP="00A56E56">
      <w:pPr>
        <w:pStyle w:val="Prrafodelista"/>
        <w:numPr>
          <w:ilvl w:val="1"/>
          <w:numId w:val="9"/>
        </w:numPr>
      </w:pPr>
      <w:r>
        <w:t>Varia el tiempo y las prioridades</w:t>
      </w:r>
    </w:p>
    <w:p w14:paraId="050427D0" w14:textId="4ACBC661" w:rsidR="00A56E56" w:rsidRPr="00CE5E81" w:rsidRDefault="00A56E56" w:rsidP="00D832E0">
      <w:pPr>
        <w:pStyle w:val="Prrafodelista"/>
        <w:numPr>
          <w:ilvl w:val="1"/>
          <w:numId w:val="9"/>
        </w:numPr>
      </w:pPr>
      <w:r>
        <w:t>Nivel de dificultad son 1 a 10.</w:t>
      </w:r>
    </w:p>
    <w:p w14:paraId="208E439F" w14:textId="77777777" w:rsidR="00CE5E81" w:rsidRPr="00CE5E81" w:rsidRDefault="00CE5E81" w:rsidP="00CE5E81">
      <w:r w:rsidRPr="00CE5E81">
        <w:t>Al realizar la investigación de localStorage, permite accede al objeto local Storage</w:t>
      </w:r>
    </w:p>
    <w:p w14:paraId="7CA4C13E" w14:textId="13473C20" w:rsidR="00CE5E81" w:rsidRDefault="00CE5E81" w:rsidP="00536288">
      <w:r w:rsidRPr="00CE5E81">
        <w:t>Creamos una planificación por donde realizar la gestión del proyecto y comenzaremos a leer los requisitos que pide</w:t>
      </w:r>
    </w:p>
    <w:p w14:paraId="2EDA5D62" w14:textId="16C4B6BE" w:rsidR="002F5463" w:rsidRPr="002F5463" w:rsidRDefault="002F5463" w:rsidP="00536288">
      <w:pPr>
        <w:rPr>
          <w:color w:val="4472C4" w:themeColor="accent1"/>
          <w:u w:val="single"/>
        </w:rPr>
      </w:pPr>
      <w:r w:rsidRPr="002F5463">
        <w:rPr>
          <w:color w:val="4472C4" w:themeColor="accent1"/>
          <w:u w:val="single"/>
        </w:rPr>
        <w:t>Requisitos del Proyecto</w:t>
      </w:r>
    </w:p>
    <w:p w14:paraId="5796743D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El cuestionario tendrá que contener al menos 20 preguntas.</w:t>
      </w:r>
    </w:p>
    <w:p w14:paraId="41F626CB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El formato de las respuestas se puede dividir en:</w:t>
      </w:r>
    </w:p>
    <w:p w14:paraId="1B3B2366" w14:textId="6305A238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 xml:space="preserve">Seleccionar respuesta única de múltiples opciones </w:t>
      </w:r>
      <w:r w:rsidR="002F5463" w:rsidRPr="00BE0EFB">
        <w:t>(radio)</w:t>
      </w:r>
    </w:p>
    <w:p w14:paraId="46C9B7E0" w14:textId="017DE6FA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Seleccionar múltiples respuestas (checkbox)</w:t>
      </w:r>
    </w:p>
    <w:p w14:paraId="439FF294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Seleccionar desde un menú desplegable</w:t>
      </w:r>
    </w:p>
    <w:p w14:paraId="6A29E850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Habrá una barra de progreso que medirá el porcentaje de preguntas respondidas respecto al total (esta barra se deberá mostrar en todas las páginas y se deberá actualizar tras contestar cada pregunta).</w:t>
      </w:r>
    </w:p>
    <w:p w14:paraId="64C22904" w14:textId="3A0831F2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 xml:space="preserve">La barra de progreso estará dividida en secciones (por </w:t>
      </w:r>
      <w:r w:rsidR="00AE4B19" w:rsidRPr="00BE0EFB">
        <w:t>ej.</w:t>
      </w:r>
      <w:r w:rsidRPr="00BE0EFB">
        <w:t>: HTML, CSS, JS…) y se deberá actualizar de forma dinámica cada vez que se responda a una pregunta mediante una animación de CSS3.</w:t>
      </w:r>
    </w:p>
    <w:p w14:paraId="07AC6422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Tras responder cada pregunta el resultado se almacenará en</w:t>
      </w:r>
      <w:r w:rsidRPr="002F5463">
        <w:rPr>
          <w:rStyle w:val="Textoennegrita"/>
          <w:rFonts w:eastAsiaTheme="majorEastAsia" w:cstheme="minorHAnsi"/>
          <w:i/>
          <w:iCs/>
          <w:color w:val="666666"/>
          <w:bdr w:val="none" w:sz="0" w:space="0" w:color="auto" w:frame="1"/>
        </w:rPr>
        <w:t> localStorage</w:t>
      </w:r>
      <w:r w:rsidRPr="002F5463">
        <w:rPr>
          <w:rStyle w:val="nfasis"/>
          <w:rFonts w:eastAsiaTheme="majorEastAsia" w:cstheme="minorHAnsi"/>
          <w:color w:val="666666"/>
          <w:bdr w:val="none" w:sz="0" w:space="0" w:color="auto" w:frame="1"/>
        </w:rPr>
        <w:t>.</w:t>
      </w:r>
    </w:p>
    <w:p w14:paraId="7B8A327B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Debe de existir un call to action para iniciar el cuestionario. Este inicio crea un nuevo registro en </w:t>
      </w:r>
      <w:r w:rsidRPr="002F5463">
        <w:rPr>
          <w:rStyle w:val="Textoennegrita"/>
          <w:rFonts w:eastAsiaTheme="majorEastAsia" w:cstheme="minorHAnsi"/>
          <w:color w:val="666666"/>
          <w:bdr w:val="none" w:sz="0" w:space="0" w:color="auto" w:frame="1"/>
        </w:rPr>
        <w:t>localStorage</w:t>
      </w:r>
      <w:r w:rsidRPr="00BE0EFB">
        <w:t> para poder almacenar múltiples cuestionarios que se podrán ordenar posteriormente por el scoring final. Es importante que asocies un scoring a cada pregunta para poder obtener el resultado final.</w:t>
      </w:r>
    </w:p>
    <w:p w14:paraId="7FBF997B" w14:textId="707AD056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 xml:space="preserve">La primera pantalla que se mostrará </w:t>
      </w:r>
      <w:r w:rsidR="00AE4B19" w:rsidRPr="00BE0EFB">
        <w:t>cómo</w:t>
      </w:r>
      <w:r w:rsidRPr="00BE0EFB">
        <w:t xml:space="preserve"> puedes ver en el wireframe pedirá al usuario un nickname el cual se guardará junto al resultado del test en el </w:t>
      </w:r>
      <w:r w:rsidRPr="002F5463">
        <w:rPr>
          <w:rStyle w:val="Textoennegrita"/>
          <w:rFonts w:eastAsiaTheme="majorEastAsia" w:cstheme="minorHAnsi"/>
          <w:color w:val="666666"/>
          <w:bdr w:val="none" w:sz="0" w:space="0" w:color="auto" w:frame="1"/>
        </w:rPr>
        <w:t>localStorage.</w:t>
      </w:r>
    </w:p>
    <w:p w14:paraId="74700D2D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Las preguntas se repartirán en al menos 3 páginas separadas. Cada vez que se pase a la siguiente página se deberá guardar toda la información de la anterior en </w:t>
      </w:r>
      <w:r w:rsidRPr="002F5463">
        <w:rPr>
          <w:rStyle w:val="Textoennegrita"/>
          <w:rFonts w:eastAsiaTheme="majorEastAsia" w:cstheme="minorHAnsi"/>
          <w:color w:val="666666"/>
          <w:bdr w:val="none" w:sz="0" w:space="0" w:color="auto" w:frame="1"/>
        </w:rPr>
        <w:t>localStorage </w:t>
      </w:r>
      <w:r w:rsidRPr="00BE0EFB">
        <w:t>(las respuestas y el estado actual del progreso en el cuestionario, que sería el porcentaje de respuestas realizadas respecto al total de respuestas).</w:t>
      </w:r>
    </w:p>
    <w:p w14:paraId="09B65D2E" w14:textId="022ECDE8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 xml:space="preserve">Todo el evolutivo se realizará en local y sin una base de datos, usando HTML, CSS y Javascript </w:t>
      </w:r>
      <w:r w:rsidR="00AE4B19" w:rsidRPr="00BE0EFB">
        <w:t>(NO</w:t>
      </w:r>
      <w:r w:rsidRPr="002F5463">
        <w:rPr>
          <w:rStyle w:val="Textoennegrita"/>
          <w:rFonts w:eastAsiaTheme="majorEastAsia" w:cstheme="minorHAnsi"/>
          <w:color w:val="666666"/>
          <w:bdr w:val="none" w:sz="0" w:space="0" w:color="auto" w:frame="1"/>
        </w:rPr>
        <w:t> </w:t>
      </w:r>
      <w:r w:rsidRPr="00BE0EFB">
        <w:t>se pueden usar librerías de terceros)</w:t>
      </w:r>
    </w:p>
    <w:p w14:paraId="34215B7E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Debes hacer uso de GIT</w:t>
      </w:r>
    </w:p>
    <w:p w14:paraId="7EBFC9EF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Escribe commits claros y concisos, no debería extenderse más de 50 caracteres.</w:t>
      </w:r>
    </w:p>
    <w:p w14:paraId="1EB2DBE0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Tiene que ser </w:t>
      </w:r>
      <w:r w:rsidRPr="002F5463">
        <w:rPr>
          <w:rStyle w:val="Textoennegrita"/>
          <w:rFonts w:eastAsiaTheme="majorEastAsia" w:cstheme="minorHAnsi"/>
          <w:color w:val="666666"/>
          <w:bdr w:val="none" w:sz="0" w:space="0" w:color="auto" w:frame="1"/>
        </w:rPr>
        <w:t>responsive</w:t>
      </w:r>
      <w:r w:rsidRPr="00BE0EFB">
        <w:t> y debes de conseguirlo sin hacer uso de librerías de terceros.</w:t>
      </w:r>
    </w:p>
    <w:p w14:paraId="4EA9D234" w14:textId="77777777" w:rsidR="00BE0EFB" w:rsidRP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t>Al pasar de una pregunta a otra se mostrará una animación hecha con CSS3.</w:t>
      </w:r>
    </w:p>
    <w:p w14:paraId="63F1E6B6" w14:textId="77777777" w:rsidR="00BE0EFB" w:rsidRDefault="00BE0EFB" w:rsidP="002F5463">
      <w:pPr>
        <w:pStyle w:val="Prrafodelista"/>
        <w:numPr>
          <w:ilvl w:val="0"/>
          <w:numId w:val="26"/>
        </w:numPr>
        <w:spacing w:line="360" w:lineRule="auto"/>
      </w:pPr>
      <w:r w:rsidRPr="00BE0EFB">
        <w:lastRenderedPageBreak/>
        <w:t>Al terminar el cuestionario, deberás mostrar una pantalla final con tu resultado y el ranking final indicando tu puntuación obtenida y la de los otros registros que se hayan realizado anteriormente. La tabla del ranking se rellenará con los registros almacenados en el localStorage. Dicha tabla se podrá ordenar de mayor a menor puntuación mediante un botón.</w:t>
      </w:r>
    </w:p>
    <w:p w14:paraId="522CBB71" w14:textId="77777777"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</w:p>
    <w:p w14:paraId="191FCA66" w14:textId="77777777"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 xml:space="preserve">Crearemos un </w:t>
      </w:r>
      <w:r w:rsidR="00123FD5">
        <w:rPr>
          <w:rFonts w:asciiTheme="minorHAnsi" w:hAnsiTheme="minorHAnsi" w:cstheme="minorHAnsi"/>
          <w:color w:val="666666"/>
        </w:rPr>
        <w:t>cronograma diario</w:t>
      </w:r>
      <w:r>
        <w:rPr>
          <w:rFonts w:asciiTheme="minorHAnsi" w:hAnsiTheme="minorHAnsi" w:cstheme="minorHAnsi"/>
          <w:color w:val="666666"/>
        </w:rPr>
        <w:t xml:space="preserve"> que es lo que se pide </w:t>
      </w:r>
      <w:r w:rsidR="00123FD5">
        <w:rPr>
          <w:rFonts w:asciiTheme="minorHAnsi" w:hAnsiTheme="minorHAnsi" w:cstheme="minorHAnsi"/>
          <w:color w:val="666666"/>
        </w:rPr>
        <w:t>e</w:t>
      </w:r>
      <w:r>
        <w:rPr>
          <w:rFonts w:asciiTheme="minorHAnsi" w:hAnsiTheme="minorHAnsi" w:cstheme="minorHAnsi"/>
          <w:color w:val="666666"/>
        </w:rPr>
        <w:t>stará documentado en</w:t>
      </w:r>
      <w:r w:rsidR="00123FD5">
        <w:rPr>
          <w:rFonts w:asciiTheme="minorHAnsi" w:hAnsiTheme="minorHAnsi" w:cstheme="minorHAnsi"/>
          <w:color w:val="666666"/>
        </w:rPr>
        <w:t xml:space="preserve"> E</w:t>
      </w:r>
      <w:r>
        <w:rPr>
          <w:rFonts w:asciiTheme="minorHAnsi" w:hAnsiTheme="minorHAnsi" w:cstheme="minorHAnsi"/>
          <w:color w:val="666666"/>
        </w:rPr>
        <w:t>xcel</w:t>
      </w:r>
    </w:p>
    <w:p w14:paraId="73A4778E" w14:textId="77777777" w:rsidR="00123FD5" w:rsidRDefault="00123FD5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 xml:space="preserve">Dificultades </w:t>
      </w:r>
    </w:p>
    <w:p w14:paraId="078B6DE3" w14:textId="77777777" w:rsidR="00123FD5" w:rsidRDefault="00123FD5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</w:p>
    <w:p w14:paraId="0B035524" w14:textId="30ACA423" w:rsidR="008A37D0" w:rsidRPr="00BE0EFB" w:rsidRDefault="003A299B" w:rsidP="008A37D0">
      <w:pPr>
        <w:pStyle w:val="NormalWeb"/>
        <w:shd w:val="clear" w:color="auto" w:fill="FFFFFF"/>
        <w:spacing w:before="0" w:beforeAutospacing="0" w:after="0" w:afterAutospacing="0" w:line="390" w:lineRule="atLeast"/>
        <w:ind w:left="360"/>
        <w:textAlignment w:val="baseline"/>
        <w:rPr>
          <w:rFonts w:asciiTheme="minorHAnsi" w:hAnsiTheme="minorHAnsi" w:cstheme="minorHAnsi"/>
          <w:color w:val="666666"/>
        </w:rPr>
      </w:pPr>
      <w:r>
        <w:rPr>
          <w:noProof/>
        </w:rPr>
        <w:drawing>
          <wp:inline distT="0" distB="0" distL="0" distR="0" wp14:anchorId="5DC67899" wp14:editId="7F70C031">
            <wp:extent cx="5731510" cy="29629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B4C3" w14:textId="344A6C59" w:rsidR="00334AAC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Control de incidencias </w:t>
      </w:r>
    </w:p>
    <w:p w14:paraId="262B7098" w14:textId="468B19C8" w:rsidR="00334AAC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>
        <w:rPr>
          <w:noProof/>
        </w:rPr>
        <w:drawing>
          <wp:inline distT="0" distB="0" distL="0" distR="0" wp14:anchorId="7878D55E" wp14:editId="21654EC2">
            <wp:extent cx="5731510" cy="6921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228D" w14:textId="5BA014E2" w:rsidR="00334AAC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En estas incidencias he aprendido a conocer la documentación que se pide como se realiza </w:t>
      </w:r>
      <w:r w:rsidR="00AE4B19">
        <w:rPr>
          <w:rFonts w:ascii="Times New Roman" w:eastAsia="Times New Roman" w:hAnsi="Times New Roman" w:cs="Times New Roman"/>
          <w:lang w:eastAsia="es-ES"/>
        </w:rPr>
        <w:t>las tareas</w:t>
      </w:r>
      <w:r>
        <w:rPr>
          <w:rFonts w:ascii="Times New Roman" w:eastAsia="Times New Roman" w:hAnsi="Times New Roman" w:cs="Times New Roman"/>
          <w:lang w:eastAsia="es-ES"/>
        </w:rPr>
        <w:t xml:space="preserve"> que pasos a seguir. </w:t>
      </w:r>
    </w:p>
    <w:p w14:paraId="7F18747D" w14:textId="218D1564" w:rsidR="00334AAC" w:rsidRPr="00334AAC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Internet en casa no tengo </w:t>
      </w:r>
    </w:p>
    <w:p w14:paraId="3E5ACFD4" w14:textId="2823D922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3A299B">
        <w:rPr>
          <w:rFonts w:ascii="Times New Roman" w:eastAsia="Times New Roman" w:hAnsi="Times New Roman" w:cs="Times New Roman"/>
          <w:sz w:val="32"/>
          <w:szCs w:val="32"/>
          <w:lang w:eastAsia="es-ES"/>
        </w:rPr>
        <w:t>Mediciones de control de calidad.</w:t>
      </w:r>
    </w:p>
    <w:p w14:paraId="059C3B1C" w14:textId="77777777" w:rsid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14:paraId="3CE3C139" w14:textId="41B81EB9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 xml:space="preserve">Durante la fase de ejecución y </w:t>
      </w:r>
      <w:r w:rsidR="00AE4B19">
        <w:rPr>
          <w:rFonts w:ascii="Times New Roman" w:eastAsia="Times New Roman" w:hAnsi="Times New Roman" w:cs="Times New Roman"/>
          <w:lang w:eastAsia="es-ES"/>
        </w:rPr>
        <w:t>testing</w:t>
      </w:r>
      <w:bookmarkStart w:id="0" w:name="_GoBack"/>
      <w:bookmarkEnd w:id="0"/>
      <w:r w:rsidRPr="003A299B">
        <w:rPr>
          <w:rFonts w:ascii="Times New Roman" w:eastAsia="Times New Roman" w:hAnsi="Times New Roman" w:cs="Times New Roman"/>
          <w:lang w:eastAsia="es-ES"/>
        </w:rPr>
        <w:t xml:space="preserve"> se realización diferentes controles de calidad, </w:t>
      </w:r>
    </w:p>
    <w:p w14:paraId="08786CF2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para verificar el correcto funcionamiento de la página</w:t>
      </w:r>
    </w:p>
    <w:p w14:paraId="0F4B0485" w14:textId="7F8374B8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Organización</w:t>
      </w:r>
      <w:r w:rsidRPr="00A02A6C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3A299B">
        <w:rPr>
          <w:rFonts w:ascii="Times New Roman" w:eastAsia="Times New Roman" w:hAnsi="Times New Roman" w:cs="Times New Roman"/>
          <w:lang w:eastAsia="es-ES"/>
        </w:rPr>
        <w:t xml:space="preserve">Análisis </w:t>
      </w:r>
      <w:r w:rsidR="00AE4B19" w:rsidRPr="003A299B">
        <w:rPr>
          <w:rFonts w:ascii="Times New Roman" w:eastAsia="Times New Roman" w:hAnsi="Times New Roman" w:cs="Times New Roman"/>
          <w:lang w:eastAsia="es-ES"/>
        </w:rPr>
        <w:t xml:space="preserve">de </w:t>
      </w:r>
      <w:r w:rsidR="00AE4B19" w:rsidRPr="00A02A6C">
        <w:rPr>
          <w:rFonts w:ascii="Times New Roman" w:eastAsia="Times New Roman" w:hAnsi="Times New Roman" w:cs="Times New Roman"/>
          <w:lang w:eastAsia="es-ES"/>
        </w:rPr>
        <w:t>los</w:t>
      </w:r>
      <w:r w:rsidRPr="003A299B">
        <w:rPr>
          <w:rFonts w:ascii="Times New Roman" w:eastAsia="Times New Roman" w:hAnsi="Times New Roman" w:cs="Times New Roman"/>
          <w:lang w:eastAsia="es-ES"/>
        </w:rPr>
        <w:t xml:space="preserve"> requisitos del cliente</w:t>
      </w:r>
    </w:p>
    <w:p w14:paraId="2F49ECF6" w14:textId="55944E94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Búsqueda de información</w:t>
      </w:r>
    </w:p>
    <w:p w14:paraId="27DD7E4F" w14:textId="2992E9CE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 xml:space="preserve">Creación de </w:t>
      </w:r>
      <w:r w:rsidR="00AE4B19" w:rsidRPr="003A299B">
        <w:rPr>
          <w:rFonts w:ascii="Times New Roman" w:eastAsia="Times New Roman" w:hAnsi="Times New Roman" w:cs="Times New Roman"/>
          <w:lang w:eastAsia="es-ES"/>
        </w:rPr>
        <w:t xml:space="preserve">la </w:t>
      </w:r>
      <w:r w:rsidR="00AE4B19" w:rsidRPr="00A02A6C">
        <w:rPr>
          <w:rFonts w:ascii="Times New Roman" w:eastAsia="Times New Roman" w:hAnsi="Times New Roman" w:cs="Times New Roman"/>
          <w:lang w:eastAsia="es-ES"/>
        </w:rPr>
        <w:t>documentación</w:t>
      </w:r>
      <w:r w:rsidRPr="003A299B">
        <w:rPr>
          <w:rFonts w:ascii="Times New Roman" w:eastAsia="Times New Roman" w:hAnsi="Times New Roman" w:cs="Times New Roman"/>
          <w:lang w:eastAsia="es-ES"/>
        </w:rPr>
        <w:t xml:space="preserve"> </w:t>
      </w:r>
    </w:p>
    <w:p w14:paraId="70DCCCAD" w14:textId="4E44A240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Creación del repositorio</w:t>
      </w:r>
    </w:p>
    <w:p w14:paraId="1D6225B1" w14:textId="46E48739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Creación de un boceto de la página</w:t>
      </w:r>
    </w:p>
    <w:p w14:paraId="6F069187" w14:textId="48246B6D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Pruebas con localStorage</w:t>
      </w:r>
    </w:p>
    <w:p w14:paraId="1936899A" w14:textId="01078E30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Creación del</w:t>
      </w:r>
      <w:r w:rsidRPr="00A02A6C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3A299B">
        <w:rPr>
          <w:rFonts w:ascii="Times New Roman" w:eastAsia="Times New Roman" w:hAnsi="Times New Roman" w:cs="Times New Roman"/>
          <w:lang w:eastAsia="es-ES"/>
        </w:rPr>
        <w:t>cuestionario</w:t>
      </w:r>
    </w:p>
    <w:p w14:paraId="0E65E859" w14:textId="644A6FEC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Desarrollo de</w:t>
      </w:r>
      <w:r w:rsidRPr="00A02A6C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3A299B">
        <w:rPr>
          <w:rFonts w:ascii="Times New Roman" w:eastAsia="Times New Roman" w:hAnsi="Times New Roman" w:cs="Times New Roman"/>
          <w:lang w:eastAsia="es-ES"/>
        </w:rPr>
        <w:t>la página</w:t>
      </w:r>
    </w:p>
    <w:p w14:paraId="768F4E48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Testing</w:t>
      </w:r>
    </w:p>
    <w:p w14:paraId="11452A9E" w14:textId="16B49D3C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29"/>
          <w:szCs w:val="29"/>
          <w:lang w:eastAsia="es-ES"/>
        </w:rPr>
      </w:pPr>
      <w:r w:rsidRPr="003A299B">
        <w:rPr>
          <w:rFonts w:ascii="Times New Roman" w:eastAsia="Times New Roman" w:hAnsi="Times New Roman" w:cs="Times New Roman"/>
          <w:sz w:val="29"/>
          <w:szCs w:val="29"/>
          <w:lang w:eastAsia="es-ES"/>
        </w:rPr>
        <w:lastRenderedPageBreak/>
        <w:t>Entrega del proyecto</w:t>
      </w:r>
    </w:p>
    <w:p w14:paraId="2580B310" w14:textId="0A99FCB4" w:rsidR="003A299B" w:rsidRPr="00A02A6C" w:rsidRDefault="003A299B" w:rsidP="00A02A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es-ES"/>
        </w:rPr>
      </w:pPr>
      <w:r w:rsidRPr="00A02A6C">
        <w:rPr>
          <w:rFonts w:ascii="Times New Roman" w:eastAsia="Times New Roman" w:hAnsi="Times New Roman" w:cs="Times New Roman"/>
          <w:lang w:eastAsia="es-ES"/>
        </w:rPr>
        <w:t xml:space="preserve">Control de calidad por objetos: realizado en todo momento al agregar un elemento a </w:t>
      </w:r>
    </w:p>
    <w:p w14:paraId="5562211D" w14:textId="77777777" w:rsidR="003A299B" w:rsidRPr="00A02A6C" w:rsidRDefault="003A299B" w:rsidP="00A02A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es-ES"/>
        </w:rPr>
      </w:pPr>
      <w:r w:rsidRPr="00A02A6C">
        <w:rPr>
          <w:rFonts w:ascii="Times New Roman" w:eastAsia="Times New Roman" w:hAnsi="Times New Roman" w:cs="Times New Roman"/>
          <w:lang w:eastAsia="es-ES"/>
        </w:rPr>
        <w:t xml:space="preserve">la página. </w:t>
      </w:r>
    </w:p>
    <w:p w14:paraId="309D2722" w14:textId="7663CE40" w:rsidR="003A299B" w:rsidRPr="00A02A6C" w:rsidRDefault="003A299B" w:rsidP="00A02A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es-ES"/>
        </w:rPr>
      </w:pPr>
      <w:r w:rsidRPr="00A02A6C">
        <w:rPr>
          <w:rFonts w:ascii="Times New Roman" w:eastAsia="Times New Roman" w:hAnsi="Times New Roman" w:cs="Times New Roman"/>
          <w:lang w:eastAsia="es-ES"/>
        </w:rPr>
        <w:t xml:space="preserve">Control de calidad por secciones: realizado al finalizar cada sección. Se realizó un </w:t>
      </w:r>
    </w:p>
    <w:p w14:paraId="17F315C7" w14:textId="77777777" w:rsidR="003A299B" w:rsidRPr="00A02A6C" w:rsidRDefault="003A299B" w:rsidP="00A02A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 w:rsidRPr="00A02A6C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commit tras la verificación de cada una de las revisiones. </w:t>
      </w:r>
    </w:p>
    <w:p w14:paraId="63971F46" w14:textId="714F1BE1" w:rsidR="003A299B" w:rsidRPr="00A02A6C" w:rsidRDefault="003A299B" w:rsidP="00A02A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 w:rsidRPr="00A02A6C">
        <w:rPr>
          <w:rFonts w:ascii="Times New Roman" w:eastAsia="Times New Roman" w:hAnsi="Times New Roman" w:cs="Times New Roman"/>
          <w:sz w:val="25"/>
          <w:szCs w:val="25"/>
          <w:lang w:eastAsia="es-ES"/>
        </w:rPr>
        <w:t>Control de calidad de la página: realizado en el testing final. Al finalizarlo se realizó el</w:t>
      </w:r>
    </w:p>
    <w:p w14:paraId="3797B22C" w14:textId="77777777" w:rsidR="003A299B" w:rsidRPr="00A02A6C" w:rsidRDefault="003A299B" w:rsidP="00A02A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 w:rsidRPr="00A02A6C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tag de la versión correspondiente. </w:t>
      </w:r>
    </w:p>
    <w:p w14:paraId="519B117C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 w:rsidRPr="003A299B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Además, para asegurar la calidad de la página, se realizó la validación en la </w:t>
      </w:r>
    </w:p>
    <w:p w14:paraId="44FA912C" w14:textId="3D994DE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 w:rsidRPr="003A299B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herramienta </w:t>
      </w:r>
      <w:hyperlink r:id="rId12" w:history="1">
        <w:r>
          <w:rPr>
            <w:rStyle w:val="Hipervnculo"/>
          </w:rPr>
          <w:t>https://validator.w3.org/</w:t>
        </w:r>
      </w:hyperlink>
      <w:r w:rsidRPr="003A299B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. </w:t>
      </w:r>
    </w:p>
    <w:p w14:paraId="7BBA01CD" w14:textId="7ECC996A" w:rsid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0A267BFC" w14:textId="016F2B6C" w:rsidR="00A02A6C" w:rsidRDefault="00A02A6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3F7643D1" w14:textId="77777777" w:rsidR="00A02A6C" w:rsidRDefault="00A02A6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47AD9A41" w14:textId="6FFA9884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3A299B">
        <w:rPr>
          <w:rFonts w:ascii="Times New Roman" w:eastAsia="Times New Roman" w:hAnsi="Times New Roman" w:cs="Times New Roman"/>
          <w:sz w:val="32"/>
          <w:szCs w:val="32"/>
          <w:lang w:eastAsia="es-ES"/>
        </w:rPr>
        <w:t>Métricas de calidad.</w:t>
      </w:r>
    </w:p>
    <w:p w14:paraId="6A039A89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 xml:space="preserve">Se verificó individualmente la calidad a través de las siguientes métricas: </w:t>
      </w:r>
    </w:p>
    <w:p w14:paraId="274C5B54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- Responsive</w:t>
      </w:r>
    </w:p>
    <w:p w14:paraId="37586C06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- Compatibilidad con los diferentes exploradores</w:t>
      </w:r>
    </w:p>
    <w:p w14:paraId="5634F918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- Tamaños adecuados de las imágenes</w:t>
      </w:r>
    </w:p>
    <w:p w14:paraId="49450288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 xml:space="preserve">- Colores acordes a la gama seleccionada. </w:t>
      </w:r>
    </w:p>
    <w:p w14:paraId="777EFC10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>- Uniformidad y alineado de cada sección</w:t>
      </w:r>
    </w:p>
    <w:p w14:paraId="5D98D7CA" w14:textId="1608E6CC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 xml:space="preserve">- Funcionamiento correcto del </w:t>
      </w:r>
      <w:r w:rsidR="00DC5571" w:rsidRPr="003A299B">
        <w:rPr>
          <w:rFonts w:ascii="Times New Roman" w:eastAsia="Times New Roman" w:hAnsi="Times New Roman" w:cs="Times New Roman"/>
          <w:lang w:eastAsia="es-ES"/>
        </w:rPr>
        <w:t>JavaScript</w:t>
      </w:r>
    </w:p>
    <w:p w14:paraId="4B9B4277" w14:textId="61DAD105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3A299B">
        <w:rPr>
          <w:rFonts w:ascii="Times New Roman" w:eastAsia="Times New Roman" w:hAnsi="Times New Roman" w:cs="Times New Roman"/>
          <w:lang w:eastAsia="es-ES"/>
        </w:rPr>
        <w:t xml:space="preserve">- Indexación correcta a los </w:t>
      </w:r>
      <w:r w:rsidR="00DC5571" w:rsidRPr="003A299B">
        <w:rPr>
          <w:rFonts w:ascii="Times New Roman" w:eastAsia="Times New Roman" w:hAnsi="Times New Roman" w:cs="Times New Roman"/>
          <w:lang w:eastAsia="es-ES"/>
        </w:rPr>
        <w:t>diferentes</w:t>
      </w:r>
      <w:r w:rsidRPr="003A299B">
        <w:rPr>
          <w:rFonts w:ascii="Times New Roman" w:eastAsia="Times New Roman" w:hAnsi="Times New Roman" w:cs="Times New Roman"/>
          <w:lang w:eastAsia="es-ES"/>
        </w:rPr>
        <w:t xml:space="preserve"> enlaces internos y externos</w:t>
      </w:r>
    </w:p>
    <w:p w14:paraId="1E51A028" w14:textId="77777777" w:rsidR="003A299B" w:rsidRP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3A299B">
        <w:rPr>
          <w:rFonts w:ascii="Times New Roman" w:eastAsia="Times New Roman" w:hAnsi="Times New Roman" w:cs="Times New Roman"/>
          <w:sz w:val="32"/>
          <w:szCs w:val="32"/>
          <w:lang w:eastAsia="es-ES"/>
        </w:rPr>
        <w:t>Documentación de requisitos.</w:t>
      </w:r>
    </w:p>
    <w:p w14:paraId="3C79D89A" w14:textId="478B02CD" w:rsidR="003A299B" w:rsidRPr="00690671" w:rsidRDefault="003A299B" w:rsidP="00690671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690671">
        <w:rPr>
          <w:rFonts w:ascii="Times New Roman" w:eastAsia="Times New Roman" w:hAnsi="Times New Roman" w:cs="Times New Roman"/>
          <w:lang w:eastAsia="es-ES"/>
        </w:rPr>
        <w:t xml:space="preserve">Sistema operativo PC: Windows, Mac o Linux. </w:t>
      </w:r>
      <w:r w:rsidR="00DC5571" w:rsidRPr="00690671">
        <w:rPr>
          <w:rFonts w:ascii="Times New Roman" w:eastAsia="Times New Roman" w:hAnsi="Times New Roman" w:cs="Times New Roman"/>
          <w:lang w:eastAsia="es-ES"/>
        </w:rPr>
        <w:t>Móvil</w:t>
      </w:r>
      <w:r w:rsidRPr="00690671">
        <w:rPr>
          <w:rFonts w:ascii="Times New Roman" w:eastAsia="Times New Roman" w:hAnsi="Times New Roman" w:cs="Times New Roman"/>
          <w:lang w:eastAsia="es-ES"/>
        </w:rPr>
        <w:t xml:space="preserve">: MAC, IOS. </w:t>
      </w:r>
    </w:p>
    <w:p w14:paraId="29775D05" w14:textId="28AD5719" w:rsidR="003A299B" w:rsidRPr="00690671" w:rsidRDefault="003A299B" w:rsidP="00690671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690671">
        <w:rPr>
          <w:rFonts w:ascii="Times New Roman" w:eastAsia="Times New Roman" w:hAnsi="Times New Roman" w:cs="Times New Roman"/>
          <w:lang w:eastAsia="es-ES"/>
        </w:rPr>
        <w:t xml:space="preserve">Navegadores compatibles (versiones más recientes): Opera, Google Chrome, </w:t>
      </w:r>
    </w:p>
    <w:p w14:paraId="633850D2" w14:textId="138E4FE3" w:rsidR="003A299B" w:rsidRPr="00690671" w:rsidRDefault="003A299B" w:rsidP="00690671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690671">
        <w:rPr>
          <w:rFonts w:ascii="Times New Roman" w:eastAsia="Times New Roman" w:hAnsi="Times New Roman" w:cs="Times New Roman"/>
          <w:lang w:eastAsia="es-ES"/>
        </w:rPr>
        <w:t xml:space="preserve">Firefox, Internet Explorer.  </w:t>
      </w:r>
    </w:p>
    <w:p w14:paraId="32A283DF" w14:textId="77777777" w:rsidR="00A02A6C" w:rsidRPr="00A02A6C" w:rsidRDefault="00A02A6C" w:rsidP="00A02A6C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A02A6C">
        <w:rPr>
          <w:rFonts w:ascii="Arial" w:eastAsia="Times New Roman" w:hAnsi="Arial" w:cs="Arial"/>
          <w:sz w:val="32"/>
          <w:szCs w:val="32"/>
          <w:lang w:eastAsia="es-ES"/>
        </w:rPr>
        <w:t>Documentación acerca del WORKFLOW de git que vas a usar</w:t>
      </w:r>
    </w:p>
    <w:p w14:paraId="1FA9D004" w14:textId="0BCE507C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 xml:space="preserve">En una etapa inicial, se realizaron pruebas en una rama “pruebas”, en la cual se </w:t>
      </w:r>
    </w:p>
    <w:p w14:paraId="509DE04D" w14:textId="77777777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 xml:space="preserve">hicieron commits de la estructura de la página principal. </w:t>
      </w:r>
    </w:p>
    <w:p w14:paraId="041F4A9C" w14:textId="3D459E94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 xml:space="preserve">Probabilidad de que </w:t>
      </w:r>
      <w:r w:rsidR="00DC5571" w:rsidRPr="00690671">
        <w:rPr>
          <w:rFonts w:eastAsia="Times New Roman" w:cstheme="minorHAnsi"/>
          <w:lang w:eastAsia="es-ES"/>
        </w:rPr>
        <w:t>ocurra 30</w:t>
      </w:r>
      <w:r w:rsidRPr="00690671">
        <w:rPr>
          <w:rFonts w:eastAsia="Times New Roman" w:cstheme="minorHAnsi"/>
          <w:lang w:eastAsia="es-ES"/>
        </w:rPr>
        <w:t>%</w:t>
      </w:r>
    </w:p>
    <w:p w14:paraId="610AC270" w14:textId="6B318E31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Impacto en el proyecto 60%</w:t>
      </w:r>
    </w:p>
    <w:p w14:paraId="3CCDEB02" w14:textId="3C468424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Posible alternativa (mitigación) Pedir ayuda a compañeros</w:t>
      </w:r>
    </w:p>
    <w:p w14:paraId="796F77BA" w14:textId="4621452B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Probabilidad de que ocurra 30%</w:t>
      </w:r>
    </w:p>
    <w:p w14:paraId="75ED3624" w14:textId="38286082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Impacto en el proyecto 60%</w:t>
      </w:r>
    </w:p>
    <w:p w14:paraId="2B3E3139" w14:textId="6D6EA22B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Posible alternativa (mitigación) Pedir ayuda a compañeros</w:t>
      </w:r>
    </w:p>
    <w:p w14:paraId="0BF3141A" w14:textId="77777777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No encontrar con facilidad la información relacionada con el proyecto</w:t>
      </w:r>
    </w:p>
    <w:p w14:paraId="2CB640C4" w14:textId="4059EC65" w:rsidR="00A02A6C" w:rsidRPr="00690671" w:rsidRDefault="00A02A6C" w:rsidP="00EC46E8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Probabilidad de que ocurra</w:t>
      </w:r>
      <w:r w:rsidR="00690671">
        <w:rPr>
          <w:rFonts w:eastAsia="Times New Roman" w:cstheme="minorHAnsi"/>
          <w:lang w:eastAsia="es-ES"/>
        </w:rPr>
        <w:t xml:space="preserve"> </w:t>
      </w:r>
      <w:r w:rsidRPr="00690671">
        <w:rPr>
          <w:rFonts w:eastAsia="Times New Roman" w:cstheme="minorHAnsi"/>
          <w:lang w:eastAsia="es-ES"/>
        </w:rPr>
        <w:t>30%</w:t>
      </w:r>
    </w:p>
    <w:p w14:paraId="256475FB" w14:textId="29368E05" w:rsidR="00A02A6C" w:rsidRPr="00690671" w:rsidRDefault="00A02A6C" w:rsidP="005336CA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Impacto en el proyecto</w:t>
      </w:r>
      <w:r w:rsidR="00690671" w:rsidRPr="00690671">
        <w:rPr>
          <w:rFonts w:eastAsia="Times New Roman" w:cstheme="minorHAnsi"/>
          <w:lang w:eastAsia="es-ES"/>
        </w:rPr>
        <w:t xml:space="preserve"> </w:t>
      </w:r>
      <w:r w:rsidRPr="00690671">
        <w:rPr>
          <w:rFonts w:eastAsia="Times New Roman" w:cstheme="minorHAnsi"/>
          <w:lang w:eastAsia="es-ES"/>
        </w:rPr>
        <w:t>60%</w:t>
      </w:r>
    </w:p>
    <w:p w14:paraId="1A0EED63" w14:textId="77777777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Posible alternativa (mitigación)</w:t>
      </w:r>
    </w:p>
    <w:p w14:paraId="49B5A237" w14:textId="6CE2C4D0" w:rsidR="00A02A6C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Pedir ayuda a compañeros</w:t>
      </w:r>
    </w:p>
    <w:p w14:paraId="52A54E28" w14:textId="10903E18" w:rsidR="00A742A8" w:rsidRDefault="00A742A8" w:rsidP="00A742A8">
      <w:pPr>
        <w:spacing w:after="0" w:line="240" w:lineRule="auto"/>
        <w:rPr>
          <w:rFonts w:eastAsia="Times New Roman" w:cstheme="minorHAnsi"/>
          <w:lang w:eastAsia="es-ES"/>
        </w:rPr>
      </w:pPr>
    </w:p>
    <w:p w14:paraId="08AAC78F" w14:textId="77777777" w:rsidR="00A742A8" w:rsidRPr="00A742A8" w:rsidRDefault="00A742A8" w:rsidP="00A742A8">
      <w:pPr>
        <w:spacing w:after="0" w:line="240" w:lineRule="auto"/>
        <w:rPr>
          <w:rFonts w:eastAsia="Times New Roman" w:cstheme="minorHAnsi"/>
          <w:lang w:eastAsia="es-ES"/>
        </w:rPr>
      </w:pPr>
    </w:p>
    <w:p w14:paraId="581CFB1C" w14:textId="1A868F34" w:rsidR="00A02A6C" w:rsidRPr="00A742A8" w:rsidRDefault="00A02A6C" w:rsidP="00A742A8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742A8">
        <w:rPr>
          <w:rFonts w:ascii="Arial" w:eastAsia="Times New Roman" w:hAnsi="Arial" w:cs="Arial"/>
          <w:lang w:eastAsia="es-ES"/>
        </w:rPr>
        <w:t xml:space="preserve"> A partir de la realización de la estructura se continuó trabajando solamente en la </w:t>
      </w:r>
    </w:p>
    <w:p w14:paraId="6ADA46EC" w14:textId="0C95AC3A" w:rsidR="00A02A6C" w:rsidRPr="00A742A8" w:rsidRDefault="00A02A6C" w:rsidP="00A02A6C">
      <w:pPr>
        <w:pStyle w:val="Prrafodelista"/>
        <w:spacing w:after="0" w:line="240" w:lineRule="auto"/>
        <w:ind w:left="360"/>
        <w:rPr>
          <w:rFonts w:ascii="Arial" w:eastAsia="Times New Roman" w:hAnsi="Arial" w:cs="Arial"/>
          <w:lang w:eastAsia="es-ES"/>
        </w:rPr>
      </w:pPr>
      <w:r w:rsidRPr="00A742A8">
        <w:rPr>
          <w:rFonts w:ascii="Arial" w:eastAsia="Times New Roman" w:hAnsi="Arial" w:cs="Arial"/>
          <w:lang w:eastAsia="es-ES"/>
        </w:rPr>
        <w:t xml:space="preserve">rama “master”, a través del </w:t>
      </w:r>
      <w:r w:rsidR="00DC5571">
        <w:rPr>
          <w:rFonts w:ascii="Arial" w:eastAsia="Times New Roman" w:hAnsi="Arial" w:cs="Arial"/>
          <w:lang w:eastAsia="es-ES"/>
        </w:rPr>
        <w:t>W</w:t>
      </w:r>
      <w:r w:rsidRPr="00A742A8">
        <w:rPr>
          <w:rFonts w:ascii="Arial" w:eastAsia="Times New Roman" w:hAnsi="Arial" w:cs="Arial"/>
          <w:lang w:eastAsia="es-ES"/>
        </w:rPr>
        <w:t xml:space="preserve">orkflow “Gitflow”. </w:t>
      </w:r>
    </w:p>
    <w:p w14:paraId="37E687FC" w14:textId="4A80784C" w:rsidR="00A02A6C" w:rsidRPr="00A02A6C" w:rsidRDefault="00A02A6C" w:rsidP="00DC5571">
      <w:pPr>
        <w:rPr>
          <w:rFonts w:ascii="Arial" w:eastAsia="Times New Roman" w:hAnsi="Arial" w:cs="Arial"/>
          <w:lang w:eastAsia="es-ES"/>
        </w:rPr>
      </w:pPr>
      <w:r w:rsidRPr="00A742A8">
        <w:rPr>
          <w:rFonts w:ascii="Arial" w:eastAsia="Times New Roman" w:hAnsi="Arial" w:cs="Arial"/>
          <w:lang w:eastAsia="es-ES"/>
        </w:rPr>
        <w:t xml:space="preserve">Mas </w:t>
      </w:r>
      <w:r w:rsidR="00DC5571" w:rsidRPr="00A742A8">
        <w:rPr>
          <w:rFonts w:ascii="Arial" w:eastAsia="Times New Roman" w:hAnsi="Arial" w:cs="Arial"/>
          <w:lang w:eastAsia="es-ES"/>
        </w:rPr>
        <w:t>info</w:t>
      </w:r>
      <w:r w:rsidR="00DC5571">
        <w:rPr>
          <w:rFonts w:ascii="Arial" w:eastAsia="Times New Roman" w:hAnsi="Arial" w:cs="Arial"/>
          <w:lang w:eastAsia="es-ES"/>
        </w:rPr>
        <w:t>rmación</w:t>
      </w:r>
      <w:r w:rsidRPr="00A742A8">
        <w:rPr>
          <w:rFonts w:ascii="Arial" w:eastAsia="Times New Roman" w:hAnsi="Arial" w:cs="Arial"/>
          <w:lang w:eastAsia="es-ES"/>
        </w:rPr>
        <w:t xml:space="preserve"> --&gt; https://www.atlassian.com/git/tutorials/comparing-workflows/gitflow</w:t>
      </w:r>
    </w:p>
    <w:p w14:paraId="52DFBF33" w14:textId="21FBA012" w:rsidR="00A02A6C" w:rsidRPr="00A02A6C" w:rsidRDefault="00A02A6C" w:rsidP="00A02A6C">
      <w:pPr>
        <w:pStyle w:val="Prrafodelista"/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s-ES"/>
        </w:rPr>
      </w:pPr>
    </w:p>
    <w:p w14:paraId="559B8012" w14:textId="77777777" w:rsidR="00A02A6C" w:rsidRPr="00A02A6C" w:rsidRDefault="00A02A6C" w:rsidP="00A02A6C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14:paraId="7027B907" w14:textId="77777777" w:rsidR="00BE0EFB" w:rsidRDefault="00BE0EFB" w:rsidP="00874AA1"/>
    <w:p w14:paraId="70B00F7E" w14:textId="2CF311D6" w:rsidR="00044941" w:rsidRPr="00874AA1" w:rsidRDefault="00044941" w:rsidP="00874AA1"/>
    <w:sectPr w:rsidR="00044941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5FD9" w14:textId="77777777" w:rsidR="008064E7" w:rsidRDefault="008064E7" w:rsidP="00524988">
      <w:pPr>
        <w:spacing w:after="0" w:line="240" w:lineRule="auto"/>
      </w:pPr>
      <w:r>
        <w:separator/>
      </w:r>
    </w:p>
  </w:endnote>
  <w:endnote w:type="continuationSeparator" w:id="0">
    <w:p w14:paraId="01527127" w14:textId="77777777" w:rsidR="008064E7" w:rsidRDefault="008064E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393A4" w14:textId="77777777" w:rsidR="008064E7" w:rsidRDefault="008064E7" w:rsidP="00524988">
      <w:pPr>
        <w:spacing w:after="0" w:line="240" w:lineRule="auto"/>
      </w:pPr>
      <w:r>
        <w:separator/>
      </w:r>
    </w:p>
  </w:footnote>
  <w:footnote w:type="continuationSeparator" w:id="0">
    <w:p w14:paraId="6DBF1AA9" w14:textId="77777777" w:rsidR="008064E7" w:rsidRDefault="008064E7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2761"/>
      </v:shape>
    </w:pict>
  </w:numPicBullet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D6941"/>
    <w:multiLevelType w:val="hybridMultilevel"/>
    <w:tmpl w:val="7B6EC89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2CE3"/>
    <w:multiLevelType w:val="hybridMultilevel"/>
    <w:tmpl w:val="917CA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46A3"/>
    <w:multiLevelType w:val="hybridMultilevel"/>
    <w:tmpl w:val="1C44D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9060B"/>
    <w:multiLevelType w:val="hybridMultilevel"/>
    <w:tmpl w:val="EE469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B3886"/>
    <w:multiLevelType w:val="hybridMultilevel"/>
    <w:tmpl w:val="495CCB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1912"/>
    <w:multiLevelType w:val="hybridMultilevel"/>
    <w:tmpl w:val="AD10AC2C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D42E3"/>
    <w:multiLevelType w:val="hybridMultilevel"/>
    <w:tmpl w:val="88300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8296F"/>
    <w:multiLevelType w:val="hybridMultilevel"/>
    <w:tmpl w:val="A956B916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37871"/>
    <w:multiLevelType w:val="hybridMultilevel"/>
    <w:tmpl w:val="E160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157B5"/>
    <w:multiLevelType w:val="hybridMultilevel"/>
    <w:tmpl w:val="FD16BBB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AD51D4"/>
    <w:multiLevelType w:val="hybridMultilevel"/>
    <w:tmpl w:val="F9AA6FBC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5072E"/>
    <w:multiLevelType w:val="hybridMultilevel"/>
    <w:tmpl w:val="4D8410B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F6017"/>
    <w:multiLevelType w:val="hybridMultilevel"/>
    <w:tmpl w:val="781E98D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260DD"/>
    <w:multiLevelType w:val="hybridMultilevel"/>
    <w:tmpl w:val="935CD81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E610C"/>
    <w:multiLevelType w:val="hybridMultilevel"/>
    <w:tmpl w:val="ABB0EE1E"/>
    <w:lvl w:ilvl="0" w:tplc="E8E8C29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F818F9"/>
    <w:multiLevelType w:val="multilevel"/>
    <w:tmpl w:val="6B6A1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7533841"/>
    <w:multiLevelType w:val="hybridMultilevel"/>
    <w:tmpl w:val="B16E6EC4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93F23"/>
    <w:multiLevelType w:val="hybridMultilevel"/>
    <w:tmpl w:val="A4C815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35E6A"/>
    <w:multiLevelType w:val="hybridMultilevel"/>
    <w:tmpl w:val="83B2CFE4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71EB4"/>
    <w:multiLevelType w:val="hybridMultilevel"/>
    <w:tmpl w:val="3C447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14E37"/>
    <w:multiLevelType w:val="hybridMultilevel"/>
    <w:tmpl w:val="AEC2FCFE"/>
    <w:lvl w:ilvl="0" w:tplc="E8E8C2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26402"/>
    <w:multiLevelType w:val="hybridMultilevel"/>
    <w:tmpl w:val="F9B083E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0"/>
  </w:num>
  <w:num w:numId="5">
    <w:abstractNumId w:val="18"/>
  </w:num>
  <w:num w:numId="6">
    <w:abstractNumId w:val="6"/>
  </w:num>
  <w:num w:numId="7">
    <w:abstractNumId w:val="24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17"/>
  </w:num>
  <w:num w:numId="13">
    <w:abstractNumId w:val="9"/>
  </w:num>
  <w:num w:numId="14">
    <w:abstractNumId w:val="15"/>
  </w:num>
  <w:num w:numId="15">
    <w:abstractNumId w:val="23"/>
  </w:num>
  <w:num w:numId="16">
    <w:abstractNumId w:val="21"/>
  </w:num>
  <w:num w:numId="17">
    <w:abstractNumId w:val="1"/>
  </w:num>
  <w:num w:numId="18">
    <w:abstractNumId w:val="13"/>
  </w:num>
  <w:num w:numId="19">
    <w:abstractNumId w:val="14"/>
  </w:num>
  <w:num w:numId="20">
    <w:abstractNumId w:val="19"/>
  </w:num>
  <w:num w:numId="21">
    <w:abstractNumId w:val="5"/>
  </w:num>
  <w:num w:numId="22">
    <w:abstractNumId w:val="16"/>
  </w:num>
  <w:num w:numId="23">
    <w:abstractNumId w:val="22"/>
  </w:num>
  <w:num w:numId="24">
    <w:abstractNumId w:val="4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28"/>
    <w:rsid w:val="00044941"/>
    <w:rsid w:val="00076856"/>
    <w:rsid w:val="00097C80"/>
    <w:rsid w:val="00123FD5"/>
    <w:rsid w:val="00137B50"/>
    <w:rsid w:val="00151A42"/>
    <w:rsid w:val="001D3008"/>
    <w:rsid w:val="001E3ADA"/>
    <w:rsid w:val="002261A4"/>
    <w:rsid w:val="002F1EA7"/>
    <w:rsid w:val="002F5463"/>
    <w:rsid w:val="003169C1"/>
    <w:rsid w:val="00334AAC"/>
    <w:rsid w:val="003A299B"/>
    <w:rsid w:val="00432A3E"/>
    <w:rsid w:val="00460BB4"/>
    <w:rsid w:val="00481FAD"/>
    <w:rsid w:val="00483FFD"/>
    <w:rsid w:val="004C38B2"/>
    <w:rsid w:val="005244D5"/>
    <w:rsid w:val="00524988"/>
    <w:rsid w:val="00536288"/>
    <w:rsid w:val="00563400"/>
    <w:rsid w:val="00563FE4"/>
    <w:rsid w:val="005733DE"/>
    <w:rsid w:val="00575138"/>
    <w:rsid w:val="00575C9D"/>
    <w:rsid w:val="005854E9"/>
    <w:rsid w:val="005B4175"/>
    <w:rsid w:val="006214B2"/>
    <w:rsid w:val="00635D86"/>
    <w:rsid w:val="00646886"/>
    <w:rsid w:val="00690671"/>
    <w:rsid w:val="006923D0"/>
    <w:rsid w:val="00783197"/>
    <w:rsid w:val="008064E7"/>
    <w:rsid w:val="00874AA1"/>
    <w:rsid w:val="00885868"/>
    <w:rsid w:val="008A37D0"/>
    <w:rsid w:val="00950591"/>
    <w:rsid w:val="00A02A6C"/>
    <w:rsid w:val="00A20728"/>
    <w:rsid w:val="00A56E56"/>
    <w:rsid w:val="00A742A8"/>
    <w:rsid w:val="00A774AA"/>
    <w:rsid w:val="00AC55ED"/>
    <w:rsid w:val="00AE4B19"/>
    <w:rsid w:val="00BE0EFB"/>
    <w:rsid w:val="00CE5E81"/>
    <w:rsid w:val="00D832E0"/>
    <w:rsid w:val="00D96F01"/>
    <w:rsid w:val="00DA23E2"/>
    <w:rsid w:val="00DC5571"/>
    <w:rsid w:val="00E214EA"/>
    <w:rsid w:val="00FA2A3A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386AC"/>
  <w15:chartTrackingRefBased/>
  <w15:docId w15:val="{9A1E4203-6AF7-4BBC-BC9A-A98B43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BE0EFB"/>
    <w:rPr>
      <w:i/>
      <w:iCs/>
    </w:rPr>
  </w:style>
  <w:style w:type="character" w:styleId="Textoennegrita">
    <w:name w:val="Strong"/>
    <w:basedOn w:val="Fuentedeprrafopredeter"/>
    <w:uiPriority w:val="22"/>
    <w:qFormat/>
    <w:rsid w:val="00BE0EFB"/>
    <w:rPr>
      <w:b/>
      <w:bCs/>
    </w:rPr>
  </w:style>
  <w:style w:type="table" w:styleId="Tablaconcuadrcula">
    <w:name w:val="Table Grid"/>
    <w:basedOn w:val="Tablanormal"/>
    <w:uiPriority w:val="39"/>
    <w:rsid w:val="00BE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95059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A2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alidator.w3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ook\AppData\Roaming\Microsoft\Template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492</TotalTime>
  <Pages>5</Pages>
  <Words>1012</Words>
  <Characters>5572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Robert dennis Salazar Arias</cp:lastModifiedBy>
  <cp:revision>12</cp:revision>
  <dcterms:created xsi:type="dcterms:W3CDTF">2019-11-06T15:06:00Z</dcterms:created>
  <dcterms:modified xsi:type="dcterms:W3CDTF">2019-11-11T10:07:00Z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