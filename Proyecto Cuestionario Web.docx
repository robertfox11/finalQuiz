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06D37" w14:textId="1EA39EA2" w:rsidR="00076856" w:rsidRPr="006923D0" w:rsidRDefault="00A20728" w:rsidP="00A20728">
      <w:pPr>
        <w:pStyle w:val="Ttulo"/>
        <w:rPr>
          <w:rFonts w:asciiTheme="minorHAnsi" w:hAnsiTheme="minorHAnsi" w:cstheme="minorHAnsi"/>
          <w:b w:val="0"/>
          <w:color w:val="4472C4" w:themeColor="accent1"/>
          <w:sz w:val="3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D0">
        <w:rPr>
          <w:rFonts w:asciiTheme="minorHAnsi" w:hAnsiTheme="minorHAnsi" w:cstheme="minorHAnsi"/>
          <w:b w:val="0"/>
          <w:color w:val="4472C4" w:themeColor="accent1"/>
          <w:sz w:val="3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Proyecto </w:t>
      </w:r>
      <w:r w:rsidR="00885868" w:rsidRPr="006923D0">
        <w:rPr>
          <w:rFonts w:asciiTheme="minorHAnsi" w:hAnsiTheme="minorHAnsi" w:cstheme="minorHAnsi"/>
          <w:b w:val="0"/>
          <w:color w:val="4472C4" w:themeColor="accent1"/>
          <w:sz w:val="3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Final Quiz</w:t>
      </w:r>
      <w:r w:rsidR="00FA2A3A" w:rsidRPr="006923D0">
        <w:rPr>
          <w:rFonts w:asciiTheme="minorHAnsi" w:hAnsiTheme="minorHAnsi" w:cstheme="minorHAnsi"/>
          <w:b w:val="0"/>
          <w:color w:val="4472C4" w:themeColor="accent1"/>
          <w:sz w:val="3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</w:t>
      </w:r>
    </w:p>
    <w:p w14:paraId="58CFEBE5" w14:textId="5CBB3067" w:rsidR="00885868" w:rsidRDefault="00885868" w:rsidP="00885868">
      <w:r>
        <w:t>05 noviembre 2019</w:t>
      </w:r>
    </w:p>
    <w:p w14:paraId="143CD6B5" w14:textId="4B3DEA06" w:rsidR="00885868" w:rsidRPr="006923D0" w:rsidRDefault="00885868" w:rsidP="006923D0">
      <w:pPr>
        <w:rPr>
          <w:color w:val="2E74B5" w:themeColor="accent5" w:themeShade="BF"/>
          <w:sz w:val="28"/>
          <w:szCs w:val="28"/>
        </w:rPr>
      </w:pPr>
      <w:proofErr w:type="spellStart"/>
      <w:r w:rsidRPr="006923D0">
        <w:rPr>
          <w:color w:val="2E74B5" w:themeColor="accent5" w:themeShade="BF"/>
          <w:sz w:val="28"/>
          <w:szCs w:val="28"/>
        </w:rPr>
        <w:t>Descripcion</w:t>
      </w:r>
      <w:proofErr w:type="spellEnd"/>
      <w:r w:rsidRPr="006923D0">
        <w:rPr>
          <w:color w:val="2E74B5" w:themeColor="accent5" w:themeShade="BF"/>
          <w:sz w:val="28"/>
          <w:szCs w:val="28"/>
        </w:rPr>
        <w:t xml:space="preserve"> del proyecto</w:t>
      </w:r>
    </w:p>
    <w:p w14:paraId="2147CF35" w14:textId="47D1C64A" w:rsidR="00885868" w:rsidRDefault="00885868" w:rsidP="00885868">
      <w:r>
        <w:t xml:space="preserve">Objetivo: </w:t>
      </w:r>
      <w:r w:rsidR="006923D0">
        <w:t>E</w:t>
      </w:r>
      <w:r>
        <w:t>laborar un Cuestionario de preguntas HTML, CSS, JAVASCRIPT</w:t>
      </w:r>
      <w:r w:rsidR="006923D0">
        <w:t xml:space="preserve">, teniendo </w:t>
      </w:r>
      <w:proofErr w:type="spellStart"/>
      <w:r w:rsidR="006923D0">
        <w:t>responsive</w:t>
      </w:r>
      <w:proofErr w:type="spellEnd"/>
      <w:r w:rsidR="006923D0">
        <w:t xml:space="preserve"> con un </w:t>
      </w:r>
      <w:proofErr w:type="spellStart"/>
      <w:r w:rsidR="006923D0">
        <w:t>Scoring</w:t>
      </w:r>
      <w:proofErr w:type="spellEnd"/>
      <w:r w:rsidR="006923D0">
        <w:t>.</w:t>
      </w:r>
    </w:p>
    <w:p w14:paraId="2BFC6834" w14:textId="0BA4B75C" w:rsidR="00885868" w:rsidRPr="006923D0" w:rsidRDefault="00885868" w:rsidP="00885868">
      <w:pPr>
        <w:rPr>
          <w:color w:val="2E74B5" w:themeColor="accent5" w:themeShade="BF"/>
          <w:sz w:val="28"/>
          <w:szCs w:val="28"/>
          <w:u w:val="single"/>
        </w:rPr>
      </w:pPr>
      <w:proofErr w:type="spellStart"/>
      <w:r w:rsidRPr="006923D0">
        <w:rPr>
          <w:color w:val="2E74B5" w:themeColor="accent5" w:themeShade="BF"/>
          <w:sz w:val="28"/>
          <w:szCs w:val="28"/>
          <w:u w:val="single"/>
        </w:rPr>
        <w:t>Analisis</w:t>
      </w:r>
      <w:proofErr w:type="spellEnd"/>
      <w:r w:rsidRPr="006923D0">
        <w:rPr>
          <w:color w:val="2E74B5" w:themeColor="accent5" w:themeShade="BF"/>
          <w:sz w:val="28"/>
          <w:szCs w:val="28"/>
          <w:u w:val="single"/>
        </w:rPr>
        <w:t xml:space="preserve"> del proyecto</w:t>
      </w:r>
    </w:p>
    <w:p w14:paraId="491AFA12" w14:textId="09E1BCF7" w:rsidR="00885868" w:rsidRDefault="00885868" w:rsidP="00950591">
      <w:pPr>
        <w:pStyle w:val="Prrafodelista"/>
        <w:numPr>
          <w:ilvl w:val="0"/>
          <w:numId w:val="7"/>
        </w:numPr>
      </w:pPr>
      <w:r>
        <w:t xml:space="preserve">Sera un titulo </w:t>
      </w:r>
      <w:r w:rsidR="00950591">
        <w:t xml:space="preserve">de </w:t>
      </w:r>
      <w:proofErr w:type="gramStart"/>
      <w:r w:rsidR="00950591">
        <w:t>bienvenida  para</w:t>
      </w:r>
      <w:proofErr w:type="gramEnd"/>
      <w:r w:rsidR="00950591">
        <w:t xml:space="preserve"> que tenga conocimiento el cuestionario a realizar</w:t>
      </w:r>
    </w:p>
    <w:p w14:paraId="33FA809E" w14:textId="16A4B713" w:rsidR="00CE5E81" w:rsidRDefault="00CE5E81" w:rsidP="00950591">
      <w:pPr>
        <w:pStyle w:val="Prrafodelista"/>
        <w:numPr>
          <w:ilvl w:val="0"/>
          <w:numId w:val="7"/>
        </w:numPr>
      </w:pPr>
      <w:r w:rsidRPr="00CE5E81">
        <w:t>La organización de proyecto se va realizar de la siguiente manera</w:t>
      </w:r>
      <w:r>
        <w:t>.</w:t>
      </w:r>
    </w:p>
    <w:p w14:paraId="2E1C9631" w14:textId="77777777" w:rsidR="00950591" w:rsidRPr="00950591" w:rsidRDefault="00950591" w:rsidP="00950591">
      <w:pPr>
        <w:pStyle w:val="Ttulo1"/>
        <w:numPr>
          <w:ilvl w:val="0"/>
          <w:numId w:val="7"/>
        </w:numPr>
        <w:rPr>
          <w:rFonts w:asciiTheme="minorHAnsi" w:hAnsiTheme="minorHAnsi" w:cstheme="minorHAnsi"/>
          <w:b w:val="0"/>
          <w:bCs/>
          <w:sz w:val="24"/>
          <w:szCs w:val="28"/>
        </w:rPr>
      </w:pPr>
      <w:r w:rsidRPr="00950591">
        <w:rPr>
          <w:rFonts w:asciiTheme="minorHAnsi" w:hAnsiTheme="minorHAnsi" w:cstheme="minorHAnsi"/>
          <w:b w:val="0"/>
          <w:bCs/>
          <w:sz w:val="24"/>
          <w:szCs w:val="28"/>
        </w:rPr>
        <w:t xml:space="preserve">Investigamos la pregunta realizada por el usuario teniendo diferentes formatos de repuestas </w:t>
      </w:r>
    </w:p>
    <w:p w14:paraId="00518C7D" w14:textId="7A47BD4B" w:rsidR="00950591" w:rsidRDefault="00950591" w:rsidP="00CE5E81">
      <w:pPr>
        <w:pStyle w:val="Prrafodelista"/>
        <w:numPr>
          <w:ilvl w:val="0"/>
          <w:numId w:val="7"/>
        </w:numPr>
      </w:pPr>
      <w:r>
        <w:t>La organización se hará una tabla de Excel teniendo la prioridad, el tiempo, r</w:t>
      </w:r>
      <w:r w:rsidR="00CE5E81" w:rsidRPr="00CE5E81">
        <w:t>ealizaremos la documentación para guiarnos sobre la prioridad de cada tarea</w:t>
      </w:r>
      <w:r>
        <w:t>, el tiempo dedicado y la dificultad de cada uno.</w:t>
      </w:r>
    </w:p>
    <w:p w14:paraId="55BBC9A7" w14:textId="2D932C1D" w:rsidR="00950591" w:rsidRPr="00D96F01" w:rsidRDefault="00950591" w:rsidP="00CE5E81">
      <w:pPr>
        <w:rPr>
          <w:color w:val="2E74B5" w:themeColor="accent5" w:themeShade="BF"/>
          <w:sz w:val="28"/>
          <w:szCs w:val="28"/>
          <w:u w:val="single"/>
        </w:rPr>
      </w:pPr>
      <w:r w:rsidRPr="00D96F01">
        <w:rPr>
          <w:color w:val="2E74B5" w:themeColor="accent5" w:themeShade="BF"/>
          <w:sz w:val="28"/>
          <w:szCs w:val="28"/>
          <w:u w:val="single"/>
        </w:rPr>
        <w:t>Organización de proyecto</w:t>
      </w:r>
    </w:p>
    <w:p w14:paraId="47E8B2AC" w14:textId="45B48260" w:rsidR="00950591" w:rsidRDefault="00950591" w:rsidP="00D96F01">
      <w:r>
        <w:t xml:space="preserve"> </w:t>
      </w:r>
      <w:r w:rsidR="00D96F01">
        <w:t>R</w:t>
      </w:r>
      <w:r>
        <w:t>ealizar</w:t>
      </w:r>
      <w:r w:rsidR="00D96F01">
        <w:t xml:space="preserve">emos </w:t>
      </w:r>
      <w:proofErr w:type="gramStart"/>
      <w:r>
        <w:t>un tabla</w:t>
      </w:r>
      <w:proofErr w:type="gramEnd"/>
      <w:r>
        <w:t xml:space="preserve"> con las prioridades de cada tarea con su titulo nivel de dificultad y el tiempo en realizar cada tarea </w:t>
      </w:r>
    </w:p>
    <w:p w14:paraId="4D2339E5" w14:textId="77777777" w:rsidR="00D96F01" w:rsidRDefault="006923D0" w:rsidP="00D96F01">
      <w:pPr>
        <w:pStyle w:val="Prrafodelista"/>
        <w:numPr>
          <w:ilvl w:val="0"/>
          <w:numId w:val="9"/>
        </w:numPr>
      </w:pPr>
      <w:r>
        <w:t xml:space="preserve">Teniendo prioridades </w:t>
      </w:r>
    </w:p>
    <w:p w14:paraId="383061C1" w14:textId="77777777" w:rsidR="00D96F01" w:rsidRDefault="006923D0" w:rsidP="00D96F01">
      <w:pPr>
        <w:pStyle w:val="Prrafodelista"/>
        <w:numPr>
          <w:ilvl w:val="1"/>
          <w:numId w:val="9"/>
        </w:numPr>
      </w:pPr>
      <w:r>
        <w:t>Alta</w:t>
      </w:r>
    </w:p>
    <w:p w14:paraId="4CB06E67" w14:textId="77777777" w:rsidR="00D96F01" w:rsidRDefault="006923D0" w:rsidP="00D96F01">
      <w:pPr>
        <w:pStyle w:val="Prrafodelista"/>
        <w:numPr>
          <w:ilvl w:val="1"/>
          <w:numId w:val="9"/>
        </w:numPr>
      </w:pPr>
      <w:r>
        <w:t>Media</w:t>
      </w:r>
    </w:p>
    <w:p w14:paraId="4E12933F" w14:textId="63519AE7" w:rsidR="00950591" w:rsidRDefault="006923D0" w:rsidP="00D96F01">
      <w:pPr>
        <w:pStyle w:val="Prrafodelista"/>
        <w:numPr>
          <w:ilvl w:val="1"/>
          <w:numId w:val="9"/>
        </w:numPr>
      </w:pPr>
      <w:r>
        <w:t>Baja.</w:t>
      </w:r>
    </w:p>
    <w:p w14:paraId="37A048F6" w14:textId="29C49EB7" w:rsidR="00D96F01" w:rsidRDefault="006923D0" w:rsidP="00D96F01">
      <w:pPr>
        <w:pStyle w:val="Prrafodelista"/>
        <w:numPr>
          <w:ilvl w:val="0"/>
          <w:numId w:val="9"/>
        </w:numPr>
      </w:pPr>
      <w:r>
        <w:t xml:space="preserve">Titulo </w:t>
      </w:r>
    </w:p>
    <w:p w14:paraId="35D7998E" w14:textId="77777777" w:rsidR="00D96F01" w:rsidRDefault="006923D0" w:rsidP="00D96F01">
      <w:pPr>
        <w:pStyle w:val="Prrafodelista"/>
        <w:numPr>
          <w:ilvl w:val="1"/>
          <w:numId w:val="9"/>
        </w:numPr>
      </w:pPr>
      <w:proofErr w:type="spellStart"/>
      <w:r>
        <w:t>Documentacion</w:t>
      </w:r>
      <w:proofErr w:type="spellEnd"/>
    </w:p>
    <w:p w14:paraId="2870EED3" w14:textId="3181B5A5" w:rsidR="00D96F01" w:rsidRDefault="00D96F01" w:rsidP="00D96F01">
      <w:pPr>
        <w:pStyle w:val="Prrafodelista"/>
        <w:numPr>
          <w:ilvl w:val="1"/>
          <w:numId w:val="9"/>
        </w:numPr>
      </w:pPr>
      <w:r>
        <w:t xml:space="preserve">Organización </w:t>
      </w:r>
    </w:p>
    <w:p w14:paraId="58224651" w14:textId="30000597" w:rsidR="00D96F01" w:rsidRDefault="00D96F01" w:rsidP="00D96F01">
      <w:pPr>
        <w:pStyle w:val="Prrafodelista"/>
        <w:numPr>
          <w:ilvl w:val="1"/>
          <w:numId w:val="9"/>
        </w:numPr>
      </w:pPr>
      <w:proofErr w:type="spellStart"/>
      <w:r>
        <w:t>Busqueda</w:t>
      </w:r>
      <w:proofErr w:type="spellEnd"/>
      <w:r>
        <w:t xml:space="preserve"> previa de información</w:t>
      </w:r>
    </w:p>
    <w:p w14:paraId="0BE33CF0" w14:textId="77777777" w:rsidR="00D96F01" w:rsidRDefault="00D96F01" w:rsidP="00D96F01">
      <w:pPr>
        <w:pStyle w:val="Prrafodelista"/>
        <w:numPr>
          <w:ilvl w:val="1"/>
          <w:numId w:val="9"/>
        </w:numPr>
      </w:pPr>
      <w:proofErr w:type="spellStart"/>
      <w:r>
        <w:t>Analisis</w:t>
      </w:r>
      <w:proofErr w:type="spellEnd"/>
      <w:r>
        <w:t xml:space="preserve"> de Requisitos</w:t>
      </w:r>
    </w:p>
    <w:p w14:paraId="5C27A856" w14:textId="5AF12037" w:rsidR="006923D0" w:rsidRDefault="00D96F01" w:rsidP="00D96F01">
      <w:pPr>
        <w:pStyle w:val="Prrafodelista"/>
        <w:numPr>
          <w:ilvl w:val="1"/>
          <w:numId w:val="9"/>
        </w:numPr>
      </w:pPr>
      <w:proofErr w:type="spellStart"/>
      <w:r>
        <w:t>Creacion</w:t>
      </w:r>
      <w:proofErr w:type="spellEnd"/>
      <w:r>
        <w:t xml:space="preserve"> del repositorio</w:t>
      </w:r>
    </w:p>
    <w:p w14:paraId="293AC133" w14:textId="77777777" w:rsidR="00A56E56" w:rsidRDefault="00D96F01" w:rsidP="00D96F01">
      <w:pPr>
        <w:pStyle w:val="Prrafodelista"/>
        <w:numPr>
          <w:ilvl w:val="1"/>
          <w:numId w:val="9"/>
        </w:numPr>
      </w:pPr>
      <w:proofErr w:type="spellStart"/>
      <w:r>
        <w:t>Creacion</w:t>
      </w:r>
      <w:proofErr w:type="spellEnd"/>
      <w:r>
        <w:t xml:space="preserve"> del cuestionario</w:t>
      </w:r>
    </w:p>
    <w:p w14:paraId="31C18720" w14:textId="77777777" w:rsidR="00A56E56" w:rsidRDefault="00A56E56" w:rsidP="00D96F01">
      <w:pPr>
        <w:pStyle w:val="Prrafodelista"/>
        <w:numPr>
          <w:ilvl w:val="1"/>
          <w:numId w:val="9"/>
        </w:numPr>
      </w:pPr>
      <w:r>
        <w:t xml:space="preserve">Estructura de </w:t>
      </w:r>
      <w:proofErr w:type="spellStart"/>
      <w:r>
        <w:t>html</w:t>
      </w:r>
      <w:proofErr w:type="spellEnd"/>
    </w:p>
    <w:p w14:paraId="50B45730" w14:textId="77777777" w:rsidR="00A56E56" w:rsidRDefault="00A56E56" w:rsidP="00D96F01">
      <w:pPr>
        <w:pStyle w:val="Prrafodelista"/>
        <w:numPr>
          <w:ilvl w:val="1"/>
          <w:numId w:val="9"/>
        </w:numPr>
      </w:pPr>
      <w:r>
        <w:t>Realizar Pruebas de Local Storage</w:t>
      </w:r>
    </w:p>
    <w:p w14:paraId="6F6DC9E0" w14:textId="24C6458E" w:rsidR="00D96F01" w:rsidRDefault="00A56E56" w:rsidP="00D96F01">
      <w:pPr>
        <w:pStyle w:val="Prrafodelista"/>
        <w:numPr>
          <w:ilvl w:val="1"/>
          <w:numId w:val="9"/>
        </w:numPr>
      </w:pPr>
      <w:r>
        <w:t>Realizar pruebas JSON por las peticiones de datos</w:t>
      </w:r>
      <w:r w:rsidR="00D96F01">
        <w:t xml:space="preserve"> </w:t>
      </w:r>
    </w:p>
    <w:p w14:paraId="20F6E947" w14:textId="429112ED" w:rsidR="00D96F01" w:rsidRDefault="00D96F01" w:rsidP="00D96F01">
      <w:pPr>
        <w:pStyle w:val="Prrafodelista"/>
        <w:numPr>
          <w:ilvl w:val="1"/>
          <w:numId w:val="9"/>
        </w:numPr>
      </w:pPr>
      <w:r>
        <w:t xml:space="preserve">Desarrollo de la pagina </w:t>
      </w:r>
    </w:p>
    <w:p w14:paraId="528FEC35" w14:textId="60F12F96" w:rsidR="00D96F01" w:rsidRDefault="00D96F01" w:rsidP="00D96F01">
      <w:pPr>
        <w:pStyle w:val="Prrafodelista"/>
        <w:numPr>
          <w:ilvl w:val="1"/>
          <w:numId w:val="9"/>
        </w:numPr>
      </w:pPr>
      <w:proofErr w:type="spellStart"/>
      <w:r>
        <w:t>Testing</w:t>
      </w:r>
      <w:proofErr w:type="spellEnd"/>
    </w:p>
    <w:p w14:paraId="3D831C45" w14:textId="12932ACA" w:rsidR="00D96F01" w:rsidRDefault="00D96F01" w:rsidP="00D96F01">
      <w:pPr>
        <w:pStyle w:val="Prrafodelista"/>
        <w:numPr>
          <w:ilvl w:val="0"/>
          <w:numId w:val="9"/>
        </w:numPr>
      </w:pPr>
      <w:r>
        <w:t>Tiempo estimado</w:t>
      </w:r>
    </w:p>
    <w:p w14:paraId="02FF50CF" w14:textId="32DD3C49" w:rsidR="00D96F01" w:rsidRDefault="00D96F01" w:rsidP="00D96F01">
      <w:pPr>
        <w:pStyle w:val="Prrafodelista"/>
        <w:numPr>
          <w:ilvl w:val="1"/>
          <w:numId w:val="9"/>
        </w:numPr>
      </w:pPr>
      <w:r>
        <w:t xml:space="preserve">Analizando la prioridad y documentación </w:t>
      </w:r>
    </w:p>
    <w:p w14:paraId="6C5E7922" w14:textId="613ECDE6" w:rsidR="00D96F01" w:rsidRDefault="00D96F01" w:rsidP="00D96F01">
      <w:pPr>
        <w:pStyle w:val="Prrafodelista"/>
        <w:numPr>
          <w:ilvl w:val="1"/>
          <w:numId w:val="9"/>
        </w:numPr>
      </w:pPr>
      <w:r>
        <w:t>Alta teniendo un tiempo estimado en 4 a 2 horas</w:t>
      </w:r>
    </w:p>
    <w:p w14:paraId="416DD46F" w14:textId="6DA1B1E4" w:rsidR="00D96F01" w:rsidRDefault="00D96F01" w:rsidP="00D96F01">
      <w:pPr>
        <w:pStyle w:val="Prrafodelista"/>
        <w:numPr>
          <w:ilvl w:val="1"/>
          <w:numId w:val="9"/>
        </w:numPr>
      </w:pPr>
      <w:r>
        <w:t>Media teniendo un tiempo estimado en 2 a 1 hora</w:t>
      </w:r>
    </w:p>
    <w:p w14:paraId="6F325842" w14:textId="2EF2CC1C" w:rsidR="00D96F01" w:rsidRDefault="00D96F01" w:rsidP="00D96F01">
      <w:pPr>
        <w:pStyle w:val="Prrafodelista"/>
        <w:numPr>
          <w:ilvl w:val="1"/>
          <w:numId w:val="9"/>
        </w:numPr>
      </w:pPr>
      <w:r>
        <w:t>Baja teniendo un tiempo estimado entre 1 hora a 10 minutos</w:t>
      </w:r>
    </w:p>
    <w:p w14:paraId="5D576709" w14:textId="77777777" w:rsidR="00A56E56" w:rsidRDefault="00A56E56" w:rsidP="00A56E56"/>
    <w:p w14:paraId="40A92AB4" w14:textId="77777777" w:rsidR="00A56E56" w:rsidRDefault="00A56E56" w:rsidP="00A56E56">
      <w:pPr>
        <w:pStyle w:val="Prrafodelista"/>
        <w:ind w:left="1440"/>
      </w:pPr>
    </w:p>
    <w:p w14:paraId="41E6DE34" w14:textId="02444FB4" w:rsidR="00A56E56" w:rsidRDefault="00D96F01" w:rsidP="00A56E56">
      <w:pPr>
        <w:pStyle w:val="Prrafodelista"/>
        <w:numPr>
          <w:ilvl w:val="0"/>
          <w:numId w:val="9"/>
        </w:numPr>
      </w:pPr>
      <w:r>
        <w:lastRenderedPageBreak/>
        <w:t xml:space="preserve">Dificultad </w:t>
      </w:r>
    </w:p>
    <w:p w14:paraId="2D21F212" w14:textId="727C4F2B" w:rsidR="00A56E56" w:rsidRDefault="00A56E56" w:rsidP="00A56E56">
      <w:pPr>
        <w:pStyle w:val="Prrafodelista"/>
        <w:numPr>
          <w:ilvl w:val="1"/>
          <w:numId w:val="9"/>
        </w:numPr>
      </w:pPr>
      <w:r>
        <w:t>Varia el tiempo y las prioridades</w:t>
      </w:r>
    </w:p>
    <w:p w14:paraId="050427D0" w14:textId="4ACBC661" w:rsidR="00A56E56" w:rsidRPr="00CE5E81" w:rsidRDefault="00A56E56" w:rsidP="00D832E0">
      <w:pPr>
        <w:pStyle w:val="Prrafodelista"/>
        <w:numPr>
          <w:ilvl w:val="1"/>
          <w:numId w:val="9"/>
        </w:numPr>
      </w:pPr>
      <w:r>
        <w:t>Nivel de dificultad son 1 a 10.</w:t>
      </w:r>
    </w:p>
    <w:p w14:paraId="208E439F" w14:textId="77777777" w:rsidR="00CE5E81" w:rsidRPr="00CE5E81" w:rsidRDefault="00CE5E81" w:rsidP="00CE5E81">
      <w:r w:rsidRPr="00CE5E81">
        <w:t xml:space="preserve">Al realizar la investigación de </w:t>
      </w:r>
      <w:bookmarkStart w:id="0" w:name="_GoBack"/>
      <w:bookmarkEnd w:id="0"/>
      <w:proofErr w:type="spellStart"/>
      <w:r w:rsidRPr="00CE5E81">
        <w:t>localStorage</w:t>
      </w:r>
      <w:proofErr w:type="spellEnd"/>
      <w:r w:rsidRPr="00CE5E81">
        <w:t>, permite accede al objeto local Storage</w:t>
      </w:r>
    </w:p>
    <w:p w14:paraId="7CA4C13E" w14:textId="698FF607" w:rsidR="00CE5E81" w:rsidRPr="00874AA1" w:rsidRDefault="00CE5E81" w:rsidP="00536288">
      <w:r w:rsidRPr="00CE5E81">
        <w:t>Creamos una planificación por donde realizar la gestión del proyecto y comenzaremos a leer los requisitos que pide</w:t>
      </w:r>
    </w:p>
    <w:p w14:paraId="5796743D" w14:textId="77777777" w:rsidR="00BE0EFB" w:rsidRPr="00BE0EFB" w:rsidRDefault="00BE0EFB" w:rsidP="00BE0E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>El cuestionario tendrá que contener al menos 20 preguntas.</w:t>
      </w:r>
    </w:p>
    <w:p w14:paraId="41F626CB" w14:textId="77777777" w:rsidR="00BE0EFB" w:rsidRPr="00BE0EFB" w:rsidRDefault="00BE0EFB" w:rsidP="00BE0E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>El formato de las respuestas se puede dividir en:</w:t>
      </w:r>
    </w:p>
    <w:p w14:paraId="1B3B2366" w14:textId="77777777" w:rsidR="00BE0EFB" w:rsidRPr="00BE0EFB" w:rsidRDefault="00BE0EFB" w:rsidP="00BE0EF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 xml:space="preserve">Seleccionar respuesta única de múltiples opciones </w:t>
      </w:r>
      <w:proofErr w:type="gramStart"/>
      <w:r w:rsidRPr="00BE0EFB">
        <w:rPr>
          <w:rFonts w:asciiTheme="minorHAnsi" w:hAnsiTheme="minorHAnsi" w:cstheme="minorHAnsi"/>
          <w:color w:val="666666"/>
        </w:rPr>
        <w:t>( radio</w:t>
      </w:r>
      <w:proofErr w:type="gramEnd"/>
      <w:r w:rsidRPr="00BE0EFB">
        <w:rPr>
          <w:rFonts w:asciiTheme="minorHAnsi" w:hAnsiTheme="minorHAnsi" w:cstheme="minorHAnsi"/>
          <w:color w:val="666666"/>
        </w:rPr>
        <w:t xml:space="preserve"> )</w:t>
      </w:r>
    </w:p>
    <w:p w14:paraId="46C9B7E0" w14:textId="77777777" w:rsidR="00BE0EFB" w:rsidRPr="00BE0EFB" w:rsidRDefault="00BE0EFB" w:rsidP="00BE0EF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 xml:space="preserve">Seleccionar múltiples respuestas </w:t>
      </w:r>
      <w:proofErr w:type="gramStart"/>
      <w:r w:rsidRPr="00BE0EFB">
        <w:rPr>
          <w:rFonts w:asciiTheme="minorHAnsi" w:hAnsiTheme="minorHAnsi" w:cstheme="minorHAnsi"/>
          <w:color w:val="666666"/>
        </w:rPr>
        <w:t xml:space="preserve">( </w:t>
      </w:r>
      <w:proofErr w:type="spellStart"/>
      <w:r w:rsidRPr="00BE0EFB">
        <w:rPr>
          <w:rFonts w:asciiTheme="minorHAnsi" w:hAnsiTheme="minorHAnsi" w:cstheme="minorHAnsi"/>
          <w:color w:val="666666"/>
        </w:rPr>
        <w:t>checkbox</w:t>
      </w:r>
      <w:proofErr w:type="spellEnd"/>
      <w:proofErr w:type="gramEnd"/>
      <w:r w:rsidRPr="00BE0EFB">
        <w:rPr>
          <w:rFonts w:asciiTheme="minorHAnsi" w:hAnsiTheme="minorHAnsi" w:cstheme="minorHAnsi"/>
          <w:color w:val="666666"/>
        </w:rPr>
        <w:t xml:space="preserve"> )</w:t>
      </w:r>
    </w:p>
    <w:p w14:paraId="439FF294" w14:textId="77777777" w:rsidR="00BE0EFB" w:rsidRPr="00BE0EFB" w:rsidRDefault="00BE0EFB" w:rsidP="00BE0EF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>Seleccionar desde un menú desplegable</w:t>
      </w:r>
    </w:p>
    <w:p w14:paraId="6A29E850" w14:textId="77777777" w:rsidR="00BE0EFB" w:rsidRPr="00BE0EFB" w:rsidRDefault="00BE0EFB" w:rsidP="00BE0E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>Habrá una barra de progreso que medirá el porcentaje de preguntas respondidas respecto al total (esta barra se deberá mostrar en todas las páginas y se deberá actualizar tras contestar cada pregunta).</w:t>
      </w:r>
    </w:p>
    <w:p w14:paraId="64C22904" w14:textId="77777777" w:rsidR="00BE0EFB" w:rsidRPr="00BE0EFB" w:rsidRDefault="00BE0EFB" w:rsidP="00BE0E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 xml:space="preserve">La barra de progreso estará dividida en secciones (por </w:t>
      </w:r>
      <w:proofErr w:type="spellStart"/>
      <w:r w:rsidRPr="00BE0EFB">
        <w:rPr>
          <w:rFonts w:asciiTheme="minorHAnsi" w:hAnsiTheme="minorHAnsi" w:cstheme="minorHAnsi"/>
          <w:color w:val="666666"/>
        </w:rPr>
        <w:t>ej</w:t>
      </w:r>
      <w:proofErr w:type="spellEnd"/>
      <w:r w:rsidRPr="00BE0EFB">
        <w:rPr>
          <w:rFonts w:asciiTheme="minorHAnsi" w:hAnsiTheme="minorHAnsi" w:cstheme="minorHAnsi"/>
          <w:color w:val="666666"/>
        </w:rPr>
        <w:t>: HTML, CSS, JS…) y se deberá actualizar de forma dinámica cada vez que se responda a una pregunta mediante una animación de CSS3.</w:t>
      </w:r>
    </w:p>
    <w:p w14:paraId="07AC6422" w14:textId="77777777" w:rsidR="00BE0EFB" w:rsidRPr="00BE0EFB" w:rsidRDefault="00BE0EFB" w:rsidP="00BE0E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>Tras responder cada pregunta el resultado se almacenará en</w:t>
      </w:r>
      <w:r w:rsidRPr="00BE0EFB">
        <w:rPr>
          <w:rStyle w:val="Textoennegrita"/>
          <w:rFonts w:asciiTheme="minorHAnsi" w:eastAsiaTheme="majorEastAsia" w:hAnsiTheme="minorHAnsi" w:cstheme="minorHAnsi"/>
          <w:i/>
          <w:iCs/>
          <w:color w:val="666666"/>
          <w:bdr w:val="none" w:sz="0" w:space="0" w:color="auto" w:frame="1"/>
        </w:rPr>
        <w:t> </w:t>
      </w:r>
      <w:proofErr w:type="spellStart"/>
      <w:r w:rsidRPr="00BE0EFB">
        <w:rPr>
          <w:rStyle w:val="Textoennegrita"/>
          <w:rFonts w:asciiTheme="minorHAnsi" w:eastAsiaTheme="majorEastAsia" w:hAnsiTheme="minorHAnsi" w:cstheme="minorHAnsi"/>
          <w:i/>
          <w:iCs/>
          <w:color w:val="666666"/>
          <w:bdr w:val="none" w:sz="0" w:space="0" w:color="auto" w:frame="1"/>
        </w:rPr>
        <w:t>localStorage</w:t>
      </w:r>
      <w:proofErr w:type="spellEnd"/>
      <w:r w:rsidRPr="00BE0EFB">
        <w:rPr>
          <w:rStyle w:val="nfasis"/>
          <w:rFonts w:asciiTheme="minorHAnsi" w:eastAsiaTheme="majorEastAsia" w:hAnsiTheme="minorHAnsi" w:cstheme="minorHAnsi"/>
          <w:color w:val="666666"/>
          <w:bdr w:val="none" w:sz="0" w:space="0" w:color="auto" w:frame="1"/>
        </w:rPr>
        <w:t>.</w:t>
      </w:r>
    </w:p>
    <w:p w14:paraId="7B8A327B" w14:textId="77777777" w:rsidR="00BE0EFB" w:rsidRPr="00BE0EFB" w:rsidRDefault="00BE0EFB" w:rsidP="00BE0E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 xml:space="preserve">Debe de existir un </w:t>
      </w:r>
      <w:proofErr w:type="spellStart"/>
      <w:r w:rsidRPr="00BE0EFB">
        <w:rPr>
          <w:rFonts w:asciiTheme="minorHAnsi" w:hAnsiTheme="minorHAnsi" w:cstheme="minorHAnsi"/>
          <w:color w:val="666666"/>
        </w:rPr>
        <w:t>call</w:t>
      </w:r>
      <w:proofErr w:type="spellEnd"/>
      <w:r w:rsidRPr="00BE0EFB">
        <w:rPr>
          <w:rFonts w:asciiTheme="minorHAnsi" w:hAnsiTheme="minorHAnsi" w:cstheme="minorHAnsi"/>
          <w:color w:val="666666"/>
        </w:rPr>
        <w:t xml:space="preserve"> </w:t>
      </w:r>
      <w:proofErr w:type="spellStart"/>
      <w:r w:rsidRPr="00BE0EFB">
        <w:rPr>
          <w:rFonts w:asciiTheme="minorHAnsi" w:hAnsiTheme="minorHAnsi" w:cstheme="minorHAnsi"/>
          <w:color w:val="666666"/>
        </w:rPr>
        <w:t>to</w:t>
      </w:r>
      <w:proofErr w:type="spellEnd"/>
      <w:r w:rsidRPr="00BE0EFB">
        <w:rPr>
          <w:rFonts w:asciiTheme="minorHAnsi" w:hAnsiTheme="minorHAnsi" w:cstheme="minorHAnsi"/>
          <w:color w:val="666666"/>
        </w:rPr>
        <w:t xml:space="preserve"> </w:t>
      </w:r>
      <w:proofErr w:type="spellStart"/>
      <w:r w:rsidRPr="00BE0EFB">
        <w:rPr>
          <w:rFonts w:asciiTheme="minorHAnsi" w:hAnsiTheme="minorHAnsi" w:cstheme="minorHAnsi"/>
          <w:color w:val="666666"/>
        </w:rPr>
        <w:t>action</w:t>
      </w:r>
      <w:proofErr w:type="spellEnd"/>
      <w:r w:rsidRPr="00BE0EFB">
        <w:rPr>
          <w:rFonts w:asciiTheme="minorHAnsi" w:hAnsiTheme="minorHAnsi" w:cstheme="minorHAnsi"/>
          <w:color w:val="666666"/>
        </w:rPr>
        <w:t xml:space="preserve"> para iniciar el cuestionario. Este inicio crea un nuevo registro en </w:t>
      </w:r>
      <w:proofErr w:type="spellStart"/>
      <w:r w:rsidRPr="00BE0EFB">
        <w:rPr>
          <w:rStyle w:val="Textoennegrita"/>
          <w:rFonts w:asciiTheme="minorHAnsi" w:eastAsiaTheme="majorEastAsia" w:hAnsiTheme="minorHAnsi" w:cstheme="minorHAnsi"/>
          <w:color w:val="666666"/>
          <w:bdr w:val="none" w:sz="0" w:space="0" w:color="auto" w:frame="1"/>
        </w:rPr>
        <w:t>localStorage</w:t>
      </w:r>
      <w:proofErr w:type="spellEnd"/>
      <w:r w:rsidRPr="00BE0EFB">
        <w:rPr>
          <w:rFonts w:asciiTheme="minorHAnsi" w:hAnsiTheme="minorHAnsi" w:cstheme="minorHAnsi"/>
          <w:color w:val="666666"/>
        </w:rPr>
        <w:t xml:space="preserve"> para poder almacenar múltiples cuestionarios que se podrán ordenar posteriormente por el </w:t>
      </w:r>
      <w:proofErr w:type="spellStart"/>
      <w:r w:rsidRPr="00BE0EFB">
        <w:rPr>
          <w:rFonts w:asciiTheme="minorHAnsi" w:hAnsiTheme="minorHAnsi" w:cstheme="minorHAnsi"/>
          <w:color w:val="666666"/>
        </w:rPr>
        <w:t>scoring</w:t>
      </w:r>
      <w:proofErr w:type="spellEnd"/>
      <w:r w:rsidRPr="00BE0EFB">
        <w:rPr>
          <w:rFonts w:asciiTheme="minorHAnsi" w:hAnsiTheme="minorHAnsi" w:cstheme="minorHAnsi"/>
          <w:color w:val="666666"/>
        </w:rPr>
        <w:t xml:space="preserve"> final. Es importante que asocies un </w:t>
      </w:r>
      <w:proofErr w:type="spellStart"/>
      <w:r w:rsidRPr="00BE0EFB">
        <w:rPr>
          <w:rFonts w:asciiTheme="minorHAnsi" w:hAnsiTheme="minorHAnsi" w:cstheme="minorHAnsi"/>
          <w:color w:val="666666"/>
        </w:rPr>
        <w:t>scoring</w:t>
      </w:r>
      <w:proofErr w:type="spellEnd"/>
      <w:r w:rsidRPr="00BE0EFB">
        <w:rPr>
          <w:rFonts w:asciiTheme="minorHAnsi" w:hAnsiTheme="minorHAnsi" w:cstheme="minorHAnsi"/>
          <w:color w:val="666666"/>
        </w:rPr>
        <w:t xml:space="preserve"> a cada pregunta para poder obtener el resultado final.</w:t>
      </w:r>
    </w:p>
    <w:p w14:paraId="7FBF997B" w14:textId="77777777" w:rsidR="00BE0EFB" w:rsidRPr="00BE0EFB" w:rsidRDefault="00BE0EFB" w:rsidP="00BE0E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 xml:space="preserve">La primera pantalla que se mostrará </w:t>
      </w:r>
      <w:proofErr w:type="spellStart"/>
      <w:r w:rsidRPr="00BE0EFB">
        <w:rPr>
          <w:rFonts w:asciiTheme="minorHAnsi" w:hAnsiTheme="minorHAnsi" w:cstheme="minorHAnsi"/>
          <w:color w:val="666666"/>
        </w:rPr>
        <w:t>como</w:t>
      </w:r>
      <w:proofErr w:type="spellEnd"/>
      <w:r w:rsidRPr="00BE0EFB">
        <w:rPr>
          <w:rFonts w:asciiTheme="minorHAnsi" w:hAnsiTheme="minorHAnsi" w:cstheme="minorHAnsi"/>
          <w:color w:val="666666"/>
        </w:rPr>
        <w:t xml:space="preserve"> puedes ver en el </w:t>
      </w:r>
      <w:proofErr w:type="spellStart"/>
      <w:r w:rsidRPr="00BE0EFB">
        <w:rPr>
          <w:rFonts w:asciiTheme="minorHAnsi" w:hAnsiTheme="minorHAnsi" w:cstheme="minorHAnsi"/>
          <w:color w:val="666666"/>
        </w:rPr>
        <w:t>wireframe</w:t>
      </w:r>
      <w:proofErr w:type="spellEnd"/>
      <w:r w:rsidRPr="00BE0EFB">
        <w:rPr>
          <w:rFonts w:asciiTheme="minorHAnsi" w:hAnsiTheme="minorHAnsi" w:cstheme="minorHAnsi"/>
          <w:color w:val="666666"/>
        </w:rPr>
        <w:t xml:space="preserve"> pedirá al usuario un </w:t>
      </w:r>
      <w:proofErr w:type="spellStart"/>
      <w:r w:rsidRPr="00BE0EFB">
        <w:rPr>
          <w:rFonts w:asciiTheme="minorHAnsi" w:hAnsiTheme="minorHAnsi" w:cstheme="minorHAnsi"/>
          <w:color w:val="666666"/>
        </w:rPr>
        <w:t>nickname</w:t>
      </w:r>
      <w:proofErr w:type="spellEnd"/>
      <w:r w:rsidRPr="00BE0EFB">
        <w:rPr>
          <w:rFonts w:asciiTheme="minorHAnsi" w:hAnsiTheme="minorHAnsi" w:cstheme="minorHAnsi"/>
          <w:color w:val="666666"/>
        </w:rPr>
        <w:t xml:space="preserve"> el cual se guardará junto al resultado del test en el </w:t>
      </w:r>
      <w:proofErr w:type="spellStart"/>
      <w:r w:rsidRPr="00BE0EFB">
        <w:rPr>
          <w:rStyle w:val="Textoennegrita"/>
          <w:rFonts w:asciiTheme="minorHAnsi" w:eastAsiaTheme="majorEastAsia" w:hAnsiTheme="minorHAnsi" w:cstheme="minorHAnsi"/>
          <w:color w:val="666666"/>
          <w:bdr w:val="none" w:sz="0" w:space="0" w:color="auto" w:frame="1"/>
        </w:rPr>
        <w:t>localStorage</w:t>
      </w:r>
      <w:proofErr w:type="spellEnd"/>
      <w:r w:rsidRPr="00BE0EFB">
        <w:rPr>
          <w:rStyle w:val="Textoennegrita"/>
          <w:rFonts w:asciiTheme="minorHAnsi" w:eastAsiaTheme="majorEastAsia" w:hAnsiTheme="minorHAnsi" w:cstheme="minorHAnsi"/>
          <w:color w:val="666666"/>
          <w:bdr w:val="none" w:sz="0" w:space="0" w:color="auto" w:frame="1"/>
        </w:rPr>
        <w:t>.</w:t>
      </w:r>
    </w:p>
    <w:p w14:paraId="74700D2D" w14:textId="77777777" w:rsidR="00BE0EFB" w:rsidRPr="00BE0EFB" w:rsidRDefault="00BE0EFB" w:rsidP="00BE0E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>Las preguntas se repartirán en al menos 3 páginas separadas. Cada vez que se pase a la siguiente página se deberá guardar toda la información de la anterior en </w:t>
      </w:r>
      <w:proofErr w:type="spellStart"/>
      <w:r w:rsidRPr="00BE0EFB">
        <w:rPr>
          <w:rStyle w:val="Textoennegrita"/>
          <w:rFonts w:asciiTheme="minorHAnsi" w:eastAsiaTheme="majorEastAsia" w:hAnsiTheme="minorHAnsi" w:cstheme="minorHAnsi"/>
          <w:color w:val="666666"/>
          <w:bdr w:val="none" w:sz="0" w:space="0" w:color="auto" w:frame="1"/>
        </w:rPr>
        <w:t>localStorage</w:t>
      </w:r>
      <w:proofErr w:type="spellEnd"/>
      <w:r w:rsidRPr="00BE0EFB">
        <w:rPr>
          <w:rStyle w:val="Textoennegrita"/>
          <w:rFonts w:asciiTheme="minorHAnsi" w:eastAsiaTheme="majorEastAsia" w:hAnsiTheme="minorHAnsi" w:cstheme="minorHAnsi"/>
          <w:color w:val="666666"/>
          <w:bdr w:val="none" w:sz="0" w:space="0" w:color="auto" w:frame="1"/>
        </w:rPr>
        <w:t> </w:t>
      </w:r>
      <w:r w:rsidRPr="00BE0EFB">
        <w:rPr>
          <w:rFonts w:asciiTheme="minorHAnsi" w:hAnsiTheme="minorHAnsi" w:cstheme="minorHAnsi"/>
          <w:color w:val="666666"/>
        </w:rPr>
        <w:t>(las respuestas y el estado actual del progreso en el cuestionario, que sería el porcentaje de respuestas realizadas respecto al total de respuestas).</w:t>
      </w:r>
    </w:p>
    <w:p w14:paraId="09B65D2E" w14:textId="77777777" w:rsidR="00BE0EFB" w:rsidRPr="00BE0EFB" w:rsidRDefault="00BE0EFB" w:rsidP="00BE0E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 xml:space="preserve">Todo el evolutivo se realizará en local y sin una base de datos, usando HTML, CSS y </w:t>
      </w:r>
      <w:proofErr w:type="spellStart"/>
      <w:r w:rsidRPr="00BE0EFB">
        <w:rPr>
          <w:rFonts w:asciiTheme="minorHAnsi" w:hAnsiTheme="minorHAnsi" w:cstheme="minorHAnsi"/>
          <w:color w:val="666666"/>
        </w:rPr>
        <w:t>Javascript</w:t>
      </w:r>
      <w:proofErr w:type="spellEnd"/>
      <w:r w:rsidRPr="00BE0EFB">
        <w:rPr>
          <w:rFonts w:asciiTheme="minorHAnsi" w:hAnsiTheme="minorHAnsi" w:cstheme="minorHAnsi"/>
          <w:color w:val="666666"/>
        </w:rPr>
        <w:t xml:space="preserve"> </w:t>
      </w:r>
      <w:proofErr w:type="gramStart"/>
      <w:r w:rsidRPr="00BE0EFB">
        <w:rPr>
          <w:rFonts w:asciiTheme="minorHAnsi" w:hAnsiTheme="minorHAnsi" w:cstheme="minorHAnsi"/>
          <w:color w:val="666666"/>
        </w:rPr>
        <w:t>( </w:t>
      </w:r>
      <w:r w:rsidRPr="00BE0EFB">
        <w:rPr>
          <w:rStyle w:val="Textoennegrita"/>
          <w:rFonts w:asciiTheme="minorHAnsi" w:eastAsiaTheme="majorEastAsia" w:hAnsiTheme="minorHAnsi" w:cstheme="minorHAnsi"/>
          <w:color w:val="666666"/>
          <w:bdr w:val="none" w:sz="0" w:space="0" w:color="auto" w:frame="1"/>
        </w:rPr>
        <w:t>NO</w:t>
      </w:r>
      <w:proofErr w:type="gramEnd"/>
      <w:r w:rsidRPr="00BE0EFB">
        <w:rPr>
          <w:rStyle w:val="Textoennegrita"/>
          <w:rFonts w:asciiTheme="minorHAnsi" w:eastAsiaTheme="majorEastAsia" w:hAnsiTheme="minorHAnsi" w:cstheme="minorHAnsi"/>
          <w:color w:val="666666"/>
          <w:bdr w:val="none" w:sz="0" w:space="0" w:color="auto" w:frame="1"/>
        </w:rPr>
        <w:t> </w:t>
      </w:r>
      <w:r w:rsidRPr="00BE0EFB">
        <w:rPr>
          <w:rFonts w:asciiTheme="minorHAnsi" w:hAnsiTheme="minorHAnsi" w:cstheme="minorHAnsi"/>
          <w:color w:val="666666"/>
        </w:rPr>
        <w:t>se pueden usar librerías de terceros)</w:t>
      </w:r>
    </w:p>
    <w:p w14:paraId="34215B7E" w14:textId="77777777" w:rsidR="00BE0EFB" w:rsidRPr="00BE0EFB" w:rsidRDefault="00BE0EFB" w:rsidP="00BE0E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>Debes hacer uso de GIT</w:t>
      </w:r>
    </w:p>
    <w:p w14:paraId="7EBFC9EF" w14:textId="77777777" w:rsidR="00BE0EFB" w:rsidRPr="00BE0EFB" w:rsidRDefault="00BE0EFB" w:rsidP="00BE0E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 xml:space="preserve">Escribe </w:t>
      </w:r>
      <w:proofErr w:type="spellStart"/>
      <w:r w:rsidRPr="00BE0EFB">
        <w:rPr>
          <w:rFonts w:asciiTheme="minorHAnsi" w:hAnsiTheme="minorHAnsi" w:cstheme="minorHAnsi"/>
          <w:color w:val="666666"/>
        </w:rPr>
        <w:t>commits</w:t>
      </w:r>
      <w:proofErr w:type="spellEnd"/>
      <w:r w:rsidRPr="00BE0EFB">
        <w:rPr>
          <w:rFonts w:asciiTheme="minorHAnsi" w:hAnsiTheme="minorHAnsi" w:cstheme="minorHAnsi"/>
          <w:color w:val="666666"/>
        </w:rPr>
        <w:t xml:space="preserve"> claros y concisos, no debería extenderse más de 50 caracteres.</w:t>
      </w:r>
    </w:p>
    <w:p w14:paraId="1EB2DBE0" w14:textId="77777777" w:rsidR="00BE0EFB" w:rsidRPr="00BE0EFB" w:rsidRDefault="00BE0EFB" w:rsidP="00BE0E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>Tiene que ser </w:t>
      </w:r>
      <w:proofErr w:type="spellStart"/>
      <w:r w:rsidRPr="00BE0EFB">
        <w:rPr>
          <w:rStyle w:val="Textoennegrita"/>
          <w:rFonts w:asciiTheme="minorHAnsi" w:eastAsiaTheme="majorEastAsia" w:hAnsiTheme="minorHAnsi" w:cstheme="minorHAnsi"/>
          <w:color w:val="666666"/>
          <w:bdr w:val="none" w:sz="0" w:space="0" w:color="auto" w:frame="1"/>
        </w:rPr>
        <w:t>responsive</w:t>
      </w:r>
      <w:proofErr w:type="spellEnd"/>
      <w:r w:rsidRPr="00BE0EFB">
        <w:rPr>
          <w:rFonts w:asciiTheme="minorHAnsi" w:hAnsiTheme="minorHAnsi" w:cstheme="minorHAnsi"/>
          <w:color w:val="666666"/>
        </w:rPr>
        <w:t> y debes de conseguirlo sin hacer uso de librerías de terceros.</w:t>
      </w:r>
    </w:p>
    <w:p w14:paraId="4EA9D234" w14:textId="77777777" w:rsidR="00BE0EFB" w:rsidRPr="00BE0EFB" w:rsidRDefault="00BE0EFB" w:rsidP="00BE0E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>Al pasar de una pregunta a otra se mostrará una animación hecha con CSS3.</w:t>
      </w:r>
    </w:p>
    <w:p w14:paraId="63F1E6B6" w14:textId="77777777" w:rsidR="00BE0EFB" w:rsidRDefault="00BE0EFB" w:rsidP="00BE0E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 w:rsidRPr="00BE0EFB">
        <w:rPr>
          <w:rFonts w:asciiTheme="minorHAnsi" w:hAnsiTheme="minorHAnsi" w:cstheme="minorHAnsi"/>
          <w:color w:val="666666"/>
        </w:rPr>
        <w:t xml:space="preserve">Al terminar el cuestionario, deberás mostrar una pantalla final con tu resultado y el ranking final indicando tu puntuación obtenida y la de los otros registros que se hayan realizado anteriormente. La tabla del ranking se rellenará con los registros </w:t>
      </w:r>
      <w:r w:rsidRPr="00BE0EFB">
        <w:rPr>
          <w:rFonts w:asciiTheme="minorHAnsi" w:hAnsiTheme="minorHAnsi" w:cstheme="minorHAnsi"/>
          <w:color w:val="666666"/>
        </w:rPr>
        <w:lastRenderedPageBreak/>
        <w:t xml:space="preserve">almacenados en el </w:t>
      </w:r>
      <w:proofErr w:type="spellStart"/>
      <w:r w:rsidRPr="00BE0EFB">
        <w:rPr>
          <w:rFonts w:asciiTheme="minorHAnsi" w:hAnsiTheme="minorHAnsi" w:cstheme="minorHAnsi"/>
          <w:color w:val="666666"/>
        </w:rPr>
        <w:t>localStorage</w:t>
      </w:r>
      <w:proofErr w:type="spellEnd"/>
      <w:r w:rsidRPr="00BE0EFB">
        <w:rPr>
          <w:rFonts w:asciiTheme="minorHAnsi" w:hAnsiTheme="minorHAnsi" w:cstheme="minorHAnsi"/>
          <w:color w:val="666666"/>
        </w:rPr>
        <w:t>. Dicha tabla se podrá ordenar de mayor a menor puntuación mediante un botón.</w:t>
      </w:r>
    </w:p>
    <w:p w14:paraId="522CBB71" w14:textId="77777777" w:rsidR="00CE5E81" w:rsidRDefault="00CE5E81" w:rsidP="00CE5E81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</w:p>
    <w:p w14:paraId="191FCA66" w14:textId="77777777" w:rsidR="00CE5E81" w:rsidRDefault="00CE5E81" w:rsidP="00CE5E81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>
        <w:rPr>
          <w:rFonts w:asciiTheme="minorHAnsi" w:hAnsiTheme="minorHAnsi" w:cstheme="minorHAnsi"/>
          <w:color w:val="666666"/>
        </w:rPr>
        <w:t xml:space="preserve">Crearemos un </w:t>
      </w:r>
      <w:r w:rsidR="00123FD5">
        <w:rPr>
          <w:rFonts w:asciiTheme="minorHAnsi" w:hAnsiTheme="minorHAnsi" w:cstheme="minorHAnsi"/>
          <w:color w:val="666666"/>
        </w:rPr>
        <w:t>cronograma diario</w:t>
      </w:r>
      <w:r>
        <w:rPr>
          <w:rFonts w:asciiTheme="minorHAnsi" w:hAnsiTheme="minorHAnsi" w:cstheme="minorHAnsi"/>
          <w:color w:val="666666"/>
        </w:rPr>
        <w:t xml:space="preserve"> que es lo que se pide </w:t>
      </w:r>
      <w:r w:rsidR="00123FD5">
        <w:rPr>
          <w:rFonts w:asciiTheme="minorHAnsi" w:hAnsiTheme="minorHAnsi" w:cstheme="minorHAnsi"/>
          <w:color w:val="666666"/>
        </w:rPr>
        <w:t>e</w:t>
      </w:r>
      <w:r>
        <w:rPr>
          <w:rFonts w:asciiTheme="minorHAnsi" w:hAnsiTheme="minorHAnsi" w:cstheme="minorHAnsi"/>
          <w:color w:val="666666"/>
        </w:rPr>
        <w:t>stará documentado en</w:t>
      </w:r>
      <w:r w:rsidR="00123FD5">
        <w:rPr>
          <w:rFonts w:asciiTheme="minorHAnsi" w:hAnsiTheme="minorHAnsi" w:cstheme="minorHAnsi"/>
          <w:color w:val="666666"/>
        </w:rPr>
        <w:t xml:space="preserve"> E</w:t>
      </w:r>
      <w:r>
        <w:rPr>
          <w:rFonts w:asciiTheme="minorHAnsi" w:hAnsiTheme="minorHAnsi" w:cstheme="minorHAnsi"/>
          <w:color w:val="666666"/>
        </w:rPr>
        <w:t>xcel</w:t>
      </w:r>
    </w:p>
    <w:p w14:paraId="73A4778E" w14:textId="77777777" w:rsidR="00123FD5" w:rsidRDefault="00123FD5" w:rsidP="00CE5E81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  <w:r>
        <w:rPr>
          <w:rFonts w:asciiTheme="minorHAnsi" w:hAnsiTheme="minorHAnsi" w:cstheme="minorHAnsi"/>
          <w:color w:val="666666"/>
        </w:rPr>
        <w:t xml:space="preserve">Dificultades </w:t>
      </w:r>
    </w:p>
    <w:p w14:paraId="078B6DE3" w14:textId="77777777" w:rsidR="00123FD5" w:rsidRDefault="00123FD5" w:rsidP="00CE5E81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hAnsiTheme="minorHAnsi" w:cstheme="minorHAnsi"/>
          <w:color w:val="666666"/>
        </w:rPr>
      </w:pPr>
    </w:p>
    <w:p w14:paraId="0B035524" w14:textId="77777777" w:rsidR="008A37D0" w:rsidRPr="00BE0EFB" w:rsidRDefault="008A37D0" w:rsidP="008A37D0">
      <w:pPr>
        <w:pStyle w:val="NormalWeb"/>
        <w:shd w:val="clear" w:color="auto" w:fill="FFFFFF"/>
        <w:spacing w:before="0" w:beforeAutospacing="0" w:after="0" w:afterAutospacing="0" w:line="390" w:lineRule="atLeast"/>
        <w:ind w:left="360"/>
        <w:textAlignment w:val="baseline"/>
        <w:rPr>
          <w:rFonts w:asciiTheme="minorHAnsi" w:hAnsiTheme="minorHAnsi" w:cstheme="minorHAnsi"/>
          <w:color w:val="666666"/>
        </w:rPr>
      </w:pPr>
    </w:p>
    <w:p w14:paraId="19E5F7FC" w14:textId="77777777" w:rsidR="008A37D0" w:rsidRDefault="008A37D0" w:rsidP="008A37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424242"/>
          <w:sz w:val="20"/>
          <w:szCs w:val="20"/>
        </w:rPr>
      </w:pPr>
      <w:r>
        <w:rPr>
          <w:rFonts w:ascii="SourceCodePro-Regular" w:hAnsi="SourceCodePro-Regular" w:cs="SourceCodePro-Regular"/>
          <w:color w:val="424242"/>
          <w:sz w:val="20"/>
          <w:szCs w:val="20"/>
        </w:rPr>
        <w:t>Alta - debe de realizarse en primer lugar, Media -</w:t>
      </w:r>
    </w:p>
    <w:p w14:paraId="266730FA" w14:textId="77777777" w:rsidR="008A37D0" w:rsidRDefault="008A37D0" w:rsidP="008A37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424242"/>
          <w:sz w:val="20"/>
          <w:szCs w:val="20"/>
        </w:rPr>
      </w:pPr>
      <w:r>
        <w:rPr>
          <w:rFonts w:ascii="SourceCodePro-Regular" w:hAnsi="SourceCodePro-Regular" w:cs="SourceCodePro-Regular"/>
          <w:color w:val="424242"/>
          <w:sz w:val="20"/>
          <w:szCs w:val="20"/>
        </w:rPr>
        <w:t>depende de alguna tarea de prioridad alta para ser realizada, Baja - depende</w:t>
      </w:r>
    </w:p>
    <w:p w14:paraId="5FCEA3A9" w14:textId="77777777" w:rsidR="008A37D0" w:rsidRDefault="008A37D0" w:rsidP="008A37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424242"/>
          <w:sz w:val="20"/>
          <w:szCs w:val="20"/>
        </w:rPr>
      </w:pPr>
      <w:r>
        <w:rPr>
          <w:rFonts w:ascii="SourceCodePro-Regular" w:hAnsi="SourceCodePro-Regular" w:cs="SourceCodePro-Regular"/>
          <w:color w:val="424242"/>
          <w:sz w:val="20"/>
          <w:szCs w:val="20"/>
        </w:rPr>
        <w:t>de alguna tarea de prioridad media para ser realizada o puede realizarse</w:t>
      </w:r>
    </w:p>
    <w:p w14:paraId="1569771E" w14:textId="77777777" w:rsidR="008A37D0" w:rsidRDefault="008A37D0" w:rsidP="008A37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424242"/>
          <w:sz w:val="20"/>
          <w:szCs w:val="20"/>
        </w:rPr>
      </w:pPr>
      <w:proofErr w:type="gramStart"/>
      <w:r>
        <w:rPr>
          <w:rFonts w:ascii="SourceCodePro-Regular" w:hAnsi="SourceCodePro-Regular" w:cs="SourceCodePro-Regular"/>
          <w:color w:val="424242"/>
          <w:sz w:val="20"/>
          <w:szCs w:val="20"/>
        </w:rPr>
        <w:t>independientemente</w:t>
      </w:r>
      <w:proofErr w:type="gramEnd"/>
      <w:r>
        <w:rPr>
          <w:rFonts w:ascii="SourceCodePro-Regular" w:hAnsi="SourceCodePro-Regular" w:cs="SourceCodePro-Regular"/>
          <w:color w:val="424242"/>
          <w:sz w:val="20"/>
          <w:szCs w:val="20"/>
        </w:rPr>
        <w:t xml:space="preserve"> pero la realización del proyecto (producto entregable) no</w:t>
      </w:r>
    </w:p>
    <w:p w14:paraId="0A0B82E2" w14:textId="77777777" w:rsidR="008A37D0" w:rsidRDefault="008A37D0" w:rsidP="008A37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424242"/>
          <w:sz w:val="20"/>
          <w:szCs w:val="20"/>
        </w:rPr>
      </w:pPr>
      <w:r>
        <w:rPr>
          <w:rFonts w:ascii="SourceCodePro-Regular" w:hAnsi="SourceCodePro-Regular" w:cs="SourceCodePro-Regular"/>
          <w:color w:val="424242"/>
          <w:sz w:val="20"/>
          <w:szCs w:val="20"/>
        </w:rPr>
        <w:t>depende explícitamente de ella.</w:t>
      </w:r>
    </w:p>
    <w:p w14:paraId="76A8C86D" w14:textId="77777777" w:rsidR="008A37D0" w:rsidRDefault="008A37D0" w:rsidP="00874AA1"/>
    <w:p w14:paraId="441E03DF" w14:textId="77777777" w:rsidR="008A37D0" w:rsidRDefault="008A37D0" w:rsidP="00874AA1">
      <w:r>
        <w:t xml:space="preserve">El nivel de prioridad se </w:t>
      </w:r>
      <w:proofErr w:type="gramStart"/>
      <w:r>
        <w:t>define  se</w:t>
      </w:r>
      <w:proofErr w:type="gramEnd"/>
      <w:r>
        <w:t xml:space="preserve"> define por este </w:t>
      </w:r>
      <w:proofErr w:type="spellStart"/>
      <w:r>
        <w:t>criterior</w:t>
      </w:r>
      <w:proofErr w:type="spellEnd"/>
    </w:p>
    <w:p w14:paraId="4E8748AB" w14:textId="77777777" w:rsidR="00E214EA" w:rsidRDefault="008A37D0" w:rsidP="00874AA1">
      <w:r>
        <w:t>Alta</w:t>
      </w:r>
      <w:r w:rsidR="00E214EA">
        <w:t xml:space="preserve"> debe realizarse en primer lugar </w:t>
      </w:r>
    </w:p>
    <w:p w14:paraId="36FBACFA" w14:textId="77777777" w:rsidR="008A37D0" w:rsidRDefault="008A37D0" w:rsidP="00874AA1">
      <w:r>
        <w:t>Media-Alta Media Media-Baja Baja</w:t>
      </w:r>
    </w:p>
    <w:p w14:paraId="7027B907" w14:textId="77777777" w:rsidR="00BE0EFB" w:rsidRDefault="00BE0EFB" w:rsidP="00874AA1"/>
    <w:p w14:paraId="3EF222F3" w14:textId="77777777" w:rsidR="00BE0EFB" w:rsidRPr="00874AA1" w:rsidRDefault="00BE0EFB" w:rsidP="00874AA1"/>
    <w:p w14:paraId="6A33A336" w14:textId="77777777" w:rsidR="00563FE4" w:rsidRPr="00874AA1" w:rsidRDefault="00A56E56" w:rsidP="00874AA1">
      <w:pPr>
        <w:pStyle w:val="Ttulo1"/>
      </w:pPr>
      <w:sdt>
        <w:sdtPr>
          <w:alias w:val="Estándares:"/>
          <w:tag w:val="Estándares:"/>
          <w:id w:val="442805168"/>
          <w:placeholder>
            <w:docPart w:val="FB25DC4DD26C4F5DAAFD526E5F22355B"/>
          </w:placeholder>
          <w:temporary/>
          <w:showingPlcHdr/>
          <w15:appearance w15:val="hidden"/>
        </w:sdtPr>
        <w:sdtContent>
          <w:r w:rsidR="00874AA1" w:rsidRPr="00874AA1">
            <w:rPr>
              <w:lang w:bidi="es-ES"/>
            </w:rPr>
            <w:t>Estándares:</w:t>
          </w:r>
        </w:sdtContent>
      </w:sdt>
    </w:p>
    <w:p w14:paraId="5A092DC6" w14:textId="77777777" w:rsidR="00563FE4" w:rsidRPr="00874AA1" w:rsidRDefault="00563FE4" w:rsidP="00CE5E81">
      <w:pPr>
        <w:pStyle w:val="Listaconvietas"/>
        <w:numPr>
          <w:ilvl w:val="0"/>
          <w:numId w:val="0"/>
        </w:numPr>
        <w:ind w:left="720"/>
      </w:pPr>
    </w:p>
    <w:p w14:paraId="2D2DF8FF" w14:textId="77777777" w:rsidR="001E3ADA" w:rsidRPr="00874AA1" w:rsidRDefault="00A56E56" w:rsidP="00874AA1">
      <w:pPr>
        <w:pStyle w:val="Listaconvietas"/>
      </w:pPr>
      <w:sdt>
        <w:sdtPr>
          <w:alias w:val="Cree una lista de estándares de aprendizaje y contenido aquí:"/>
          <w:tag w:val="Cree una lista de estándares de aprendizaje y contenido aquí:"/>
          <w:id w:val="939417856"/>
          <w:placeholder>
            <w:docPart w:val="AEAF674D010B4C7A8266D4A018FC0F50"/>
          </w:placeholder>
          <w:temporary/>
          <w:showingPlcHdr/>
          <w15:appearance w15:val="hidden"/>
        </w:sdtPr>
        <w:sdtContent>
          <w:r w:rsidR="00874AA1" w:rsidRPr="00874AA1">
            <w:rPr>
              <w:lang w:bidi="es-ES"/>
            </w:rPr>
            <w:t>Crear una lista de estándares de aprendizaje y contenido aquí</w:t>
          </w:r>
        </w:sdtContent>
      </w:sdt>
    </w:p>
    <w:p w14:paraId="57B60FF9" w14:textId="77777777" w:rsidR="00563FE4" w:rsidRPr="00874AA1" w:rsidRDefault="00A56E56" w:rsidP="00874AA1">
      <w:pPr>
        <w:pStyle w:val="Listaconvietas"/>
      </w:pPr>
      <w:sdt>
        <w:sdtPr>
          <w:alias w:val="Cree una lista de estándares de aprendizaje y contenido aquí:"/>
          <w:tag w:val="Cree una lista de estándares de aprendizaje y contenido aquí:"/>
          <w:id w:val="1489433127"/>
          <w:placeholder>
            <w:docPart w:val="901DD928C3CB4188A5359476EA38B9EF"/>
          </w:placeholder>
          <w:temporary/>
          <w:showingPlcHdr/>
          <w15:appearance w15:val="hidden"/>
        </w:sdtPr>
        <w:sdtContent>
          <w:r w:rsidR="00874AA1" w:rsidRPr="00874AA1">
            <w:rPr>
              <w:lang w:bidi="es-ES"/>
            </w:rPr>
            <w:t>Crear una lista de estándares de aprendizaje y contenido aquí</w:t>
          </w:r>
        </w:sdtContent>
      </w:sdt>
    </w:p>
    <w:p w14:paraId="7E8FAC47" w14:textId="77777777" w:rsidR="00563FE4" w:rsidRPr="00874AA1" w:rsidRDefault="00A56E56" w:rsidP="00874AA1">
      <w:pPr>
        <w:pStyle w:val="Ttulo1"/>
      </w:pPr>
      <w:sdt>
        <w:sdtPr>
          <w:alias w:val="Objetivos:"/>
          <w:tag w:val="Objetivos:"/>
          <w:id w:val="-63415929"/>
          <w:placeholder>
            <w:docPart w:val="3553128ACC8A48028D2E51BA2FB97356"/>
          </w:placeholder>
          <w:temporary/>
          <w:showingPlcHdr/>
          <w15:appearance w15:val="hidden"/>
        </w:sdtPr>
        <w:sdtContent>
          <w:r w:rsidR="00874AA1" w:rsidRPr="00874AA1">
            <w:rPr>
              <w:lang w:bidi="es-ES"/>
            </w:rPr>
            <w:t>Objetivos:</w:t>
          </w:r>
        </w:sdtContent>
      </w:sdt>
    </w:p>
    <w:p w14:paraId="68D1246A" w14:textId="77777777" w:rsidR="001E3ADA" w:rsidRPr="00874AA1" w:rsidRDefault="00A56E56" w:rsidP="00874AA1">
      <w:pPr>
        <w:pStyle w:val="Listaconvietas"/>
      </w:pPr>
      <w:sdt>
        <w:sdtPr>
          <w:alias w:val="Cree una lista de objetivos aquí:"/>
          <w:tag w:val="Cree una lista de objetivos aquí:"/>
          <w:id w:val="2049406706"/>
          <w:placeholder>
            <w:docPart w:val="8E23EA262FDE4BFCA6DD1AFB0DA84F8D"/>
          </w:placeholder>
          <w:temporary/>
          <w:showingPlcHdr/>
          <w15:appearance w15:val="hidden"/>
        </w:sdtPr>
        <w:sdtContent>
          <w:r w:rsidR="00874AA1" w:rsidRPr="00874AA1">
            <w:rPr>
              <w:lang w:bidi="es-ES"/>
            </w:rPr>
            <w:t>Crear una lista de objetivos aquí</w:t>
          </w:r>
        </w:sdtContent>
      </w:sdt>
    </w:p>
    <w:p w14:paraId="3A6EE3D4" w14:textId="77777777" w:rsidR="001E3ADA" w:rsidRPr="00874AA1" w:rsidRDefault="00A56E56" w:rsidP="00874AA1">
      <w:pPr>
        <w:pStyle w:val="Listaconvietas"/>
      </w:pPr>
      <w:sdt>
        <w:sdtPr>
          <w:alias w:val="Cree una lista de objetivos aquí:"/>
          <w:tag w:val="Cree una lista de objetivos aquí:"/>
          <w:id w:val="-1516758339"/>
          <w:placeholder>
            <w:docPart w:val="62B8E85E9F1A457184BC19EF00E044BB"/>
          </w:placeholder>
          <w:temporary/>
          <w:showingPlcHdr/>
          <w15:appearance w15:val="hidden"/>
        </w:sdtPr>
        <w:sdtContent>
          <w:r w:rsidR="00874AA1" w:rsidRPr="00874AA1">
            <w:rPr>
              <w:lang w:bidi="es-ES"/>
            </w:rPr>
            <w:t>Crear una lista de objetivos aquí</w:t>
          </w:r>
        </w:sdtContent>
      </w:sdt>
    </w:p>
    <w:p w14:paraId="4B271661" w14:textId="77777777" w:rsidR="001E3ADA" w:rsidRPr="00874AA1" w:rsidRDefault="00A56E56" w:rsidP="00874AA1">
      <w:pPr>
        <w:pStyle w:val="Listaconvietas"/>
      </w:pPr>
      <w:sdt>
        <w:sdtPr>
          <w:alias w:val="Cree una lista de objetivos aquí:"/>
          <w:tag w:val="Cree una lista de objetivos aquí:"/>
          <w:id w:val="68625387"/>
          <w:placeholder>
            <w:docPart w:val="273F2F20658143E69ACC6BB61A824E7E"/>
          </w:placeholder>
          <w:temporary/>
          <w:showingPlcHdr/>
          <w15:appearance w15:val="hidden"/>
        </w:sdtPr>
        <w:sdtContent>
          <w:r w:rsidR="00874AA1" w:rsidRPr="00874AA1">
            <w:rPr>
              <w:lang w:bidi="es-ES"/>
            </w:rPr>
            <w:t>Crear una lista de objetivos aquí</w:t>
          </w:r>
        </w:sdtContent>
      </w:sdt>
    </w:p>
    <w:p w14:paraId="35926353" w14:textId="77777777" w:rsidR="00563FE4" w:rsidRPr="00874AA1" w:rsidRDefault="00A56E56" w:rsidP="00874AA1">
      <w:pPr>
        <w:pStyle w:val="Ttulo1"/>
      </w:pPr>
      <w:sdt>
        <w:sdtPr>
          <w:alias w:val="Requisitos o tareas:"/>
          <w:tag w:val="Requisitos o tareas:"/>
          <w:id w:val="1725405758"/>
          <w:placeholder>
            <w:docPart w:val="B55C98B2965D4BD6B409DF7AEBEC79FE"/>
          </w:placeholder>
          <w:temporary/>
          <w:showingPlcHdr/>
          <w15:appearance w15:val="hidden"/>
        </w:sdtPr>
        <w:sdtContent>
          <w:r w:rsidR="00874AA1" w:rsidRPr="00874AA1">
            <w:rPr>
              <w:lang w:bidi="es-ES"/>
            </w:rPr>
            <w:t>Requisitos o tareas:</w:t>
          </w:r>
        </w:sdtContent>
      </w:sdt>
    </w:p>
    <w:p w14:paraId="4BF94A0F" w14:textId="77777777" w:rsidR="001E3ADA" w:rsidRPr="00874AA1" w:rsidRDefault="00A56E56" w:rsidP="001D3008">
      <w:pPr>
        <w:pStyle w:val="Normalconsangra"/>
        <w:tabs>
          <w:tab w:val="left" w:pos="1540"/>
        </w:tabs>
      </w:pPr>
      <w:sdt>
        <w:sdtPr>
          <w:alias w:val="Tarea 1 Realizar un esquema de los requisitos del proyecto. ¿Qué tareas deben realizar los alumnos?:"/>
          <w:tag w:val="Tarea 1 Realizar un esquema de los requisitos del proyecto. ¿Qué tareas deben realizar los alumnos?:"/>
          <w:id w:val="-1412846636"/>
          <w:placeholder>
            <w:docPart w:val="C5912079A96A48FCAF6F37C6D2BC024C"/>
          </w:placeholder>
          <w:temporary/>
          <w:showingPlcHdr/>
          <w15:appearance w15:val="hidden"/>
        </w:sdtPr>
        <w:sdtContent>
          <w:r w:rsidR="00874AA1" w:rsidRPr="00874AA1">
            <w:rPr>
              <w:lang w:bidi="es-ES"/>
            </w:rPr>
            <w:t>Tarea 1</w:t>
          </w:r>
          <w:r w:rsidR="00874AA1" w:rsidRPr="00874AA1">
            <w:rPr>
              <w:lang w:bidi="es-ES"/>
            </w:rPr>
            <w:tab/>
            <w:t>Realice un esquema de los requisitos del proyecto. ¿Qué tareas deben completar los alumnos?</w:t>
          </w:r>
        </w:sdtContent>
      </w:sdt>
    </w:p>
    <w:p w14:paraId="359AF24C" w14:textId="77777777" w:rsidR="00481FAD" w:rsidRPr="00874AA1" w:rsidRDefault="00A56E56" w:rsidP="00874AA1">
      <w:pPr>
        <w:pStyle w:val="Normalconsangra"/>
      </w:pPr>
      <w:sdt>
        <w:sdtPr>
          <w:alias w:val="Tarea 2:"/>
          <w:tag w:val="Tarea 2:"/>
          <w:id w:val="1043787686"/>
          <w:placeholder>
            <w:docPart w:val="DEFDC35CB8FD438C93D2EB103199913D"/>
          </w:placeholder>
          <w:temporary/>
          <w:showingPlcHdr/>
          <w15:appearance w15:val="hidden"/>
        </w:sdtPr>
        <w:sdtContent>
          <w:r w:rsidR="00874AA1" w:rsidRPr="00874AA1">
            <w:rPr>
              <w:lang w:bidi="es-ES"/>
            </w:rPr>
            <w:t>Tarea 2</w:t>
          </w:r>
        </w:sdtContent>
      </w:sdt>
    </w:p>
    <w:p w14:paraId="144E2714" w14:textId="77777777" w:rsidR="00563FE4" w:rsidRDefault="00A56E56" w:rsidP="00874AA1">
      <w:pPr>
        <w:pStyle w:val="Normalconsangra"/>
      </w:pPr>
      <w:sdt>
        <w:sdtPr>
          <w:alias w:val="Tarea 3:"/>
          <w:tag w:val="Tarea 3:"/>
          <w:id w:val="68625896"/>
          <w:placeholder>
            <w:docPart w:val="1DCEFF21F0F8423A8AEF79FF2CA31815"/>
          </w:placeholder>
          <w:temporary/>
          <w:showingPlcHdr/>
          <w15:appearance w15:val="hidden"/>
        </w:sdtPr>
        <w:sdtContent>
          <w:r w:rsidR="00874AA1" w:rsidRPr="00874AA1">
            <w:rPr>
              <w:lang w:bidi="es-ES"/>
            </w:rPr>
            <w:t xml:space="preserve">Tarea </w:t>
          </w:r>
          <w:r w:rsidR="00874AA1">
            <w:rPr>
              <w:lang w:bidi="es-ES"/>
            </w:rPr>
            <w:t>3</w:t>
          </w:r>
        </w:sdtContent>
      </w:sdt>
    </w:p>
    <w:p w14:paraId="153DD919" w14:textId="77777777" w:rsidR="00BE0EFB" w:rsidRPr="00874AA1" w:rsidRDefault="00BE0EFB" w:rsidP="00874AA1">
      <w:pPr>
        <w:pStyle w:val="Normalconsangra"/>
      </w:pPr>
    </w:p>
    <w:p w14:paraId="00BE5BB8" w14:textId="77777777" w:rsidR="00563FE4" w:rsidRPr="00874AA1" w:rsidRDefault="00A56E56" w:rsidP="00874AA1">
      <w:pPr>
        <w:pStyle w:val="Ttulo1"/>
      </w:pPr>
      <w:sdt>
        <w:sdtPr>
          <w:alias w:val="Registre sus notas o investigación aquí:"/>
          <w:tag w:val="Registre sus notas o investigación aquí:"/>
          <w:id w:val="260734761"/>
          <w:placeholder>
            <w:docPart w:val="692E6A7E1EB44EBDB5223CE4464EE2AA"/>
          </w:placeholder>
          <w:temporary/>
          <w:showingPlcHdr/>
          <w15:appearance w15:val="hidden"/>
        </w:sdtPr>
        <w:sdtContent>
          <w:r w:rsidR="002F1EA7" w:rsidRPr="00874AA1">
            <w:rPr>
              <w:lang w:bidi="es-ES"/>
            </w:rPr>
            <w:t>Registre sus notas o investigación aquí:</w:t>
          </w:r>
        </w:sdtContent>
      </w:sdt>
    </w:p>
    <w:p w14:paraId="21D147D6" w14:textId="77777777" w:rsidR="00563FE4" w:rsidRPr="00874AA1" w:rsidRDefault="00A56E56" w:rsidP="00874AA1">
      <w:sdt>
        <w:sdtPr>
          <w:alias w:val="Aquí es donde los alumnos pueden registrar sus ideas y referencias mientras recopilan la información necesaria para completar el proyecto:"/>
          <w:tag w:val="Aquí es donde los alumnos pueden registrar sus ideas y referencias mientras recopilan la información necesaria para completar el proyecto:"/>
          <w:id w:val="1431245984"/>
          <w:placeholder>
            <w:docPart w:val="7BD26E95B7DA4F1A95198CE5988FDB71"/>
          </w:placeholder>
          <w:temporary/>
          <w:showingPlcHdr/>
          <w15:appearance w15:val="hidden"/>
        </w:sdtPr>
        <w:sdtContent>
          <w:r w:rsidR="002F1EA7" w:rsidRPr="00874AA1">
            <w:rPr>
              <w:lang w:bidi="es-ES"/>
            </w:rPr>
            <w:t>Aquí es donde los alumnos pueden registrar sus ideas y referencias mientras recopilan la información necesaria para completar el proyecto.</w:t>
          </w:r>
        </w:sdtContent>
      </w:sdt>
    </w:p>
    <w:p w14:paraId="74BD93BD" w14:textId="77777777" w:rsidR="00563FE4" w:rsidRPr="00874AA1" w:rsidRDefault="00A56E56" w:rsidP="00874AA1">
      <w:pPr>
        <w:pStyle w:val="Ttulo1"/>
      </w:pPr>
      <w:sdt>
        <w:sdtPr>
          <w:alias w:val="Realice un esquema de lo pasos o plan del proyecto:"/>
          <w:tag w:val="Realice un esquema de lo pasos o plan del proyecto:"/>
          <w:id w:val="657958632"/>
          <w:placeholder>
            <w:docPart w:val="5DCE80AC75A146AE8BC1E28588DAABD3"/>
          </w:placeholder>
          <w:temporary/>
          <w:showingPlcHdr/>
          <w15:appearance w15:val="hidden"/>
        </w:sdtPr>
        <w:sdtContent>
          <w:r w:rsidR="002F1EA7" w:rsidRPr="00874AA1">
            <w:rPr>
              <w:lang w:bidi="es-ES"/>
            </w:rPr>
            <w:t>Realice un esquema de lo pasos o plan del proyecto:</w:t>
          </w:r>
        </w:sdtContent>
      </w:sdt>
    </w:p>
    <w:p w14:paraId="27D9AB71" w14:textId="77777777" w:rsidR="005244D5" w:rsidRPr="00874AA1" w:rsidRDefault="00A56E56" w:rsidP="00874AA1">
      <w:sdt>
        <w:sdtPr>
          <w:alias w:val="Después de que los alumnos completen la investigación necesaria, aquí es donde crearán un plan para su proyecto. Considere el requisito de la aprobación del profesor antes de continuar a la fase de creación o implementación del proyecto:"/>
          <w:tag w:val="Después de que los alumnos completen la investigación necesaria, aquí es donde crearán un plan para su proyecto. Considere el requisito de la aprobación del profesor antes de continuar a la fase de creación o implementación del proyecto:"/>
          <w:id w:val="-902136460"/>
          <w:placeholder>
            <w:docPart w:val="B42E7EB846F44C9F86B6C049790D291C"/>
          </w:placeholder>
          <w:temporary/>
          <w:showingPlcHdr/>
          <w15:appearance w15:val="hidden"/>
        </w:sdtPr>
        <w:sdtContent>
          <w:r w:rsidR="002F1EA7" w:rsidRPr="00874AA1">
            <w:rPr>
              <w:lang w:bidi="es-ES"/>
            </w:rPr>
            <w:t>Después de que los alumnos completen la investigación necesaria, aquí es donde crearán un plan para su proyecto. Considere el requisito de la aprobación del profesor antes de continuar a la fase de creación o implementación del proyecto.</w:t>
          </w:r>
        </w:sdtContent>
      </w:sdt>
    </w:p>
    <w:p w14:paraId="6492CDF6" w14:textId="77777777" w:rsidR="00432A3E" w:rsidRPr="00874AA1" w:rsidRDefault="00A56E56" w:rsidP="00874AA1">
      <w:pPr>
        <w:pStyle w:val="Ttulo2"/>
      </w:pPr>
      <w:sdt>
        <w:sdtPr>
          <w:alias w:val="Iniciales del profesor:"/>
          <w:tag w:val="Iniciales del profesor:"/>
          <w:id w:val="2110395237"/>
          <w:placeholder>
            <w:docPart w:val="13B3631C51CA4EDD93909AC91258FECB"/>
          </w:placeholder>
          <w:temporary/>
          <w:showingPlcHdr/>
          <w15:appearance w15:val="hidden"/>
        </w:sdtPr>
        <w:sdtContent>
          <w:r w:rsidR="002F1EA7" w:rsidRPr="00874AA1">
            <w:rPr>
              <w:lang w:bidi="es-ES"/>
            </w:rPr>
            <w:t>Iniciales del profesor</w:t>
          </w:r>
        </w:sdtContent>
      </w:sdt>
      <w:r w:rsidR="002F1EA7" w:rsidRPr="00874AA1">
        <w:rPr>
          <w:lang w:bidi="es-ES"/>
        </w:rPr>
        <w:t xml:space="preserve"> </w:t>
      </w:r>
      <w:sdt>
        <w:sdtPr>
          <w:alias w:val="Escriba las iniciales aquí:"/>
          <w:tag w:val="Escriba las iniciales aquí:"/>
          <w:id w:val="1768964006"/>
          <w:placeholder>
            <w:docPart w:val="51FD574F16F14BF2B37E1BE56FE85D2B"/>
          </w:placeholder>
          <w:temporary/>
          <w:showingPlcHdr/>
          <w15:appearance w15:val="hidden"/>
        </w:sdtPr>
        <w:sdtContent>
          <w:r w:rsidR="002F1EA7" w:rsidRPr="00874AA1">
            <w:rPr>
              <w:lang w:bidi="es-ES"/>
            </w:rPr>
            <w:t>____________</w:t>
          </w:r>
        </w:sdtContent>
      </w:sdt>
    </w:p>
    <w:p w14:paraId="6EF4543F" w14:textId="77777777" w:rsidR="00432A3E" w:rsidRPr="00874AA1" w:rsidRDefault="00A56E56" w:rsidP="00874AA1">
      <w:pPr>
        <w:pStyle w:val="Ttulo3"/>
      </w:pPr>
      <w:sdt>
        <w:sdtPr>
          <w:alias w:val="¡Está listo para crear el proyecto! Vuelva a consultar los requisitos o tareas del proyecto mientras trabaja:"/>
          <w:tag w:val="¡Está listo para crear el proyecto! Vuelva a consultar los requisitos o tareas del proyecto mientras trabaja:"/>
          <w:id w:val="-2052920742"/>
          <w:placeholder>
            <w:docPart w:val="D2307BB6DB724C5AB3B4B2C6B6E29A97"/>
          </w:placeholder>
          <w:temporary/>
          <w:showingPlcHdr/>
          <w15:appearance w15:val="hidden"/>
        </w:sdtPr>
        <w:sdtContent>
          <w:r w:rsidR="002F1EA7" w:rsidRPr="00874AA1">
            <w:rPr>
              <w:lang w:bidi="es-ES"/>
            </w:rPr>
            <w:t>¡Está listo para crear el proyecto! Vuelva a consultar los requisitos o tareas del proyecto mientras trabaja.</w:t>
          </w:r>
        </w:sdtContent>
      </w:sdt>
    </w:p>
    <w:p w14:paraId="2E50D4B9" w14:textId="77777777" w:rsidR="00563FE4" w:rsidRPr="00874AA1" w:rsidRDefault="00A56E56" w:rsidP="00874AA1">
      <w:pPr>
        <w:pStyle w:val="Ttulo1"/>
      </w:pPr>
      <w:sdt>
        <w:sdtPr>
          <w:alias w:val="Resuma lo que ha aprendido:"/>
          <w:tag w:val="Resuma lo que ha aprendido:"/>
          <w:id w:val="1262876396"/>
          <w:placeholder>
            <w:docPart w:val="5D8BB300BB014A86B89732FBC8B53919"/>
          </w:placeholder>
          <w:temporary/>
          <w:showingPlcHdr/>
          <w15:appearance w15:val="hidden"/>
        </w:sdtPr>
        <w:sdtContent>
          <w:r w:rsidR="002F1EA7" w:rsidRPr="00874AA1">
            <w:rPr>
              <w:lang w:bidi="es-ES"/>
            </w:rPr>
            <w:t>Resuma lo que ha aprendido:</w:t>
          </w:r>
        </w:sdtContent>
      </w:sdt>
    </w:p>
    <w:p w14:paraId="6DFD7CF8" w14:textId="77777777" w:rsidR="00563FE4" w:rsidRPr="00874AA1" w:rsidRDefault="00A56E56" w:rsidP="00874AA1">
      <w:sdt>
        <w:sdtPr>
          <w:alias w:val="Posibles preguntas a los alumnos: ¿Qué ha aprendido? ¿Qué funcionó bien? ¿Cuál fue el mayor desafío de este proyecto? ¿Qué hará diferente próxima vez?:"/>
          <w:tag w:val="Posibles preguntas a los alumnos: ¿Qué ha aprendido? ¿Qué funcionó bien? ¿Cuál fue el mayor desafío de este proyecto? ¿Qué hará diferente próxima vez?:"/>
          <w:id w:val="1493913198"/>
          <w:placeholder>
            <w:docPart w:val="6BB2F97DE4A44BB2843E212718953E84"/>
          </w:placeholder>
          <w:temporary/>
          <w:showingPlcHdr/>
          <w15:appearance w15:val="hidden"/>
        </w:sdtPr>
        <w:sdtContent>
          <w:r w:rsidR="002F1EA7" w:rsidRPr="00874AA1">
            <w:rPr>
              <w:lang w:bidi="es-ES"/>
            </w:rPr>
            <w:t>Posibles preguntas a los alumnos: ¿Qué ha aprendido? ¿Qué funcionó bien? ¿Cuál fue el mayor desafío de este proyecto? ¿Qué hará diferente próxima vez?</w:t>
          </w:r>
        </w:sdtContent>
      </w:sdt>
    </w:p>
    <w:p w14:paraId="30B0260A" w14:textId="77777777" w:rsidR="00563FE4" w:rsidRPr="00874AA1" w:rsidRDefault="00A56E56" w:rsidP="00874AA1">
      <w:pPr>
        <w:pStyle w:val="Ttulo1"/>
      </w:pPr>
      <w:sdt>
        <w:sdtPr>
          <w:alias w:val="Agregue el vínculo al proyecto aquí:"/>
          <w:tag w:val="Agregue el vínculo al proyecto aquí:"/>
          <w:id w:val="1140765804"/>
          <w:placeholder>
            <w:docPart w:val="289D27F7CEC047B39D6AD8523115C2E2"/>
          </w:placeholder>
          <w:temporary/>
          <w:showingPlcHdr/>
          <w15:appearance w15:val="hidden"/>
        </w:sdtPr>
        <w:sdtContent>
          <w:r w:rsidR="002F1EA7" w:rsidRPr="00874AA1">
            <w:rPr>
              <w:lang w:bidi="es-ES"/>
            </w:rPr>
            <w:t>Agregue el vínculo al proyecto aquí:</w:t>
          </w:r>
        </w:sdtContent>
      </w:sdt>
    </w:p>
    <w:p w14:paraId="70B00F7E" w14:textId="5C831923" w:rsidR="00044941" w:rsidRPr="00874AA1" w:rsidRDefault="00A56E56" w:rsidP="00874AA1">
      <w:sdt>
        <w:sdtPr>
          <w:alias w:val="Vínculo para acceder al proyecto:"/>
          <w:tag w:val="Vínculo para acceder al proyecto:"/>
          <w:id w:val="-1031334464"/>
          <w:placeholder>
            <w:docPart w:val="3F1C7CE667B8419FBA570735129FC2D2"/>
          </w:placeholder>
          <w:temporary/>
          <w:showingPlcHdr/>
          <w15:appearance w15:val="hidden"/>
        </w:sdtPr>
        <w:sdtContent>
          <w:r w:rsidR="002F1EA7" w:rsidRPr="00874AA1">
            <w:rPr>
              <w:lang w:bidi="es-ES"/>
            </w:rPr>
            <w:t>Vínculo para acceder al proyecto</w:t>
          </w:r>
        </w:sdtContent>
      </w:sdt>
    </w:p>
    <w:sectPr w:rsidR="00044941" w:rsidRPr="00874AA1" w:rsidSect="00DA23E2">
      <w:pgSz w:w="11906" w:h="16838" w:code="9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CA392" w14:textId="77777777" w:rsidR="00563400" w:rsidRDefault="00563400" w:rsidP="00524988">
      <w:pPr>
        <w:spacing w:after="0" w:line="240" w:lineRule="auto"/>
      </w:pPr>
      <w:r>
        <w:separator/>
      </w:r>
    </w:p>
  </w:endnote>
  <w:endnote w:type="continuationSeparator" w:id="0">
    <w:p w14:paraId="0FBF05BF" w14:textId="77777777" w:rsidR="00563400" w:rsidRDefault="00563400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8C087" w14:textId="77777777" w:rsidR="00563400" w:rsidRDefault="00563400" w:rsidP="00524988">
      <w:pPr>
        <w:spacing w:after="0" w:line="240" w:lineRule="auto"/>
      </w:pPr>
      <w:r>
        <w:separator/>
      </w:r>
    </w:p>
  </w:footnote>
  <w:footnote w:type="continuationSeparator" w:id="0">
    <w:p w14:paraId="4ED3EFC8" w14:textId="77777777" w:rsidR="00563400" w:rsidRDefault="00563400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2761"/>
      </v:shape>
    </w:pict>
  </w:numPicBullet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B3886"/>
    <w:multiLevelType w:val="hybridMultilevel"/>
    <w:tmpl w:val="495CCBA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37871"/>
    <w:multiLevelType w:val="hybridMultilevel"/>
    <w:tmpl w:val="E160B7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157B5"/>
    <w:multiLevelType w:val="hybridMultilevel"/>
    <w:tmpl w:val="FD16BBB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F818F9"/>
    <w:multiLevelType w:val="multilevel"/>
    <w:tmpl w:val="6B6A19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A026402"/>
    <w:multiLevelType w:val="hybridMultilevel"/>
    <w:tmpl w:val="F9B083E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28"/>
    <w:rsid w:val="00044941"/>
    <w:rsid w:val="00076856"/>
    <w:rsid w:val="00097C80"/>
    <w:rsid w:val="00123FD5"/>
    <w:rsid w:val="00137B50"/>
    <w:rsid w:val="00151A42"/>
    <w:rsid w:val="001D3008"/>
    <w:rsid w:val="001E3ADA"/>
    <w:rsid w:val="002261A4"/>
    <w:rsid w:val="002F1EA7"/>
    <w:rsid w:val="003169C1"/>
    <w:rsid w:val="00432A3E"/>
    <w:rsid w:val="00481FAD"/>
    <w:rsid w:val="00483FFD"/>
    <w:rsid w:val="004C38B2"/>
    <w:rsid w:val="005244D5"/>
    <w:rsid w:val="00524988"/>
    <w:rsid w:val="00536288"/>
    <w:rsid w:val="00563400"/>
    <w:rsid w:val="00563FE4"/>
    <w:rsid w:val="005733DE"/>
    <w:rsid w:val="00575138"/>
    <w:rsid w:val="00575C9D"/>
    <w:rsid w:val="005854E9"/>
    <w:rsid w:val="005B4175"/>
    <w:rsid w:val="00635D86"/>
    <w:rsid w:val="00646886"/>
    <w:rsid w:val="006923D0"/>
    <w:rsid w:val="00783197"/>
    <w:rsid w:val="00874AA1"/>
    <w:rsid w:val="00885868"/>
    <w:rsid w:val="008A37D0"/>
    <w:rsid w:val="00950591"/>
    <w:rsid w:val="00A20728"/>
    <w:rsid w:val="00A56E56"/>
    <w:rsid w:val="00A774AA"/>
    <w:rsid w:val="00AC55ED"/>
    <w:rsid w:val="00BE0EFB"/>
    <w:rsid w:val="00CE5E81"/>
    <w:rsid w:val="00D832E0"/>
    <w:rsid w:val="00D96F01"/>
    <w:rsid w:val="00DA23E2"/>
    <w:rsid w:val="00E214EA"/>
    <w:rsid w:val="00FA2A3A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E386AC"/>
  <w15:chartTrackingRefBased/>
  <w15:docId w15:val="{9A1E4203-6AF7-4BBC-BC9A-A98B4385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Ttulo1">
    <w:name w:val="heading 1"/>
    <w:basedOn w:val="Normal"/>
    <w:link w:val="Ttulo1C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tulo">
    <w:name w:val="Title"/>
    <w:basedOn w:val="Normal"/>
    <w:next w:val="Normal"/>
    <w:link w:val="TtuloC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AA1"/>
  </w:style>
  <w:style w:type="paragraph" w:styleId="Piedepgina">
    <w:name w:val="footer"/>
    <w:basedOn w:val="Normal"/>
    <w:link w:val="PiedepginaC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AA1"/>
  </w:style>
  <w:style w:type="character" w:styleId="Textodelmarcadordeposicin">
    <w:name w:val="Placeholder Text"/>
    <w:basedOn w:val="Fuentedeprrafopredeter"/>
    <w:uiPriority w:val="99"/>
    <w:semiHidden/>
    <w:rsid w:val="00874AA1"/>
    <w:rPr>
      <w:color w:val="808080"/>
    </w:rPr>
  </w:style>
  <w:style w:type="paragraph" w:customStyle="1" w:styleId="Normalconsangra">
    <w:name w:val="Normal;con sangría"/>
    <w:basedOn w:val="Normal"/>
    <w:uiPriority w:val="12"/>
    <w:qFormat/>
    <w:rsid w:val="00874A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0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ES"/>
    </w:rPr>
  </w:style>
  <w:style w:type="character" w:styleId="nfasis">
    <w:name w:val="Emphasis"/>
    <w:basedOn w:val="Fuentedeprrafopredeter"/>
    <w:uiPriority w:val="20"/>
    <w:qFormat/>
    <w:rsid w:val="00BE0EFB"/>
    <w:rPr>
      <w:i/>
      <w:iCs/>
    </w:rPr>
  </w:style>
  <w:style w:type="character" w:styleId="Textoennegrita">
    <w:name w:val="Strong"/>
    <w:basedOn w:val="Fuentedeprrafopredeter"/>
    <w:uiPriority w:val="22"/>
    <w:qFormat/>
    <w:rsid w:val="00BE0EFB"/>
    <w:rPr>
      <w:b/>
      <w:bCs/>
    </w:rPr>
  </w:style>
  <w:style w:type="table" w:styleId="Tablaconcuadrcula">
    <w:name w:val="Table Grid"/>
    <w:basedOn w:val="Tablanormal"/>
    <w:uiPriority w:val="39"/>
    <w:rsid w:val="00BE0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950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3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book\AppData\Roaming\Microsoft\Templates\Aprendizaje%20basado%20en%20proyect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25DC4DD26C4F5DAAFD526E5F223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720B3-5950-4D9E-91CE-35D1C31A1982}"/>
      </w:docPartPr>
      <w:docPartBody>
        <w:p w:rsidR="00804023" w:rsidRDefault="00721C6B">
          <w:pPr>
            <w:pStyle w:val="FB25DC4DD26C4F5DAAFD526E5F22355B"/>
          </w:pPr>
          <w:r w:rsidRPr="00874AA1">
            <w:rPr>
              <w:lang w:bidi="es-ES"/>
            </w:rPr>
            <w:t>Estándares:</w:t>
          </w:r>
        </w:p>
      </w:docPartBody>
    </w:docPart>
    <w:docPart>
      <w:docPartPr>
        <w:name w:val="AEAF674D010B4C7A8266D4A018FC0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8A9B8-B71D-4B24-9DB8-45FE83DAACF6}"/>
      </w:docPartPr>
      <w:docPartBody>
        <w:p w:rsidR="00804023" w:rsidRDefault="00721C6B">
          <w:pPr>
            <w:pStyle w:val="AEAF674D010B4C7A8266D4A018FC0F50"/>
          </w:pPr>
          <w:r w:rsidRPr="00874AA1">
            <w:rPr>
              <w:lang w:bidi="es-ES"/>
            </w:rPr>
            <w:t>Crear una lista de estándares de aprendizaje y contenido aquí</w:t>
          </w:r>
        </w:p>
      </w:docPartBody>
    </w:docPart>
    <w:docPart>
      <w:docPartPr>
        <w:name w:val="901DD928C3CB4188A5359476EA38B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B1D21-988B-4928-9133-B1B3FA6B6D34}"/>
      </w:docPartPr>
      <w:docPartBody>
        <w:p w:rsidR="00804023" w:rsidRDefault="00721C6B">
          <w:pPr>
            <w:pStyle w:val="901DD928C3CB4188A5359476EA38B9EF"/>
          </w:pPr>
          <w:r w:rsidRPr="00874AA1">
            <w:rPr>
              <w:lang w:bidi="es-ES"/>
            </w:rPr>
            <w:t>Crear una lista de estándares de aprendizaje y contenido aquí</w:t>
          </w:r>
        </w:p>
      </w:docPartBody>
    </w:docPart>
    <w:docPart>
      <w:docPartPr>
        <w:name w:val="3553128ACC8A48028D2E51BA2FB97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14E6A-693D-4815-B280-11722AF68D70}"/>
      </w:docPartPr>
      <w:docPartBody>
        <w:p w:rsidR="00804023" w:rsidRDefault="00721C6B">
          <w:pPr>
            <w:pStyle w:val="3553128ACC8A48028D2E51BA2FB97356"/>
          </w:pPr>
          <w:r w:rsidRPr="00874AA1">
            <w:rPr>
              <w:lang w:bidi="es-ES"/>
            </w:rPr>
            <w:t>Objetivos:</w:t>
          </w:r>
        </w:p>
      </w:docPartBody>
    </w:docPart>
    <w:docPart>
      <w:docPartPr>
        <w:name w:val="8E23EA262FDE4BFCA6DD1AFB0DA84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54C7F-BEE7-45AC-A293-E21BFDD855B0}"/>
      </w:docPartPr>
      <w:docPartBody>
        <w:p w:rsidR="00804023" w:rsidRDefault="00721C6B">
          <w:pPr>
            <w:pStyle w:val="8E23EA262FDE4BFCA6DD1AFB0DA84F8D"/>
          </w:pPr>
          <w:r w:rsidRPr="00874AA1">
            <w:rPr>
              <w:lang w:bidi="es-ES"/>
            </w:rPr>
            <w:t>Crear una lista de objetivos aquí</w:t>
          </w:r>
        </w:p>
      </w:docPartBody>
    </w:docPart>
    <w:docPart>
      <w:docPartPr>
        <w:name w:val="62B8E85E9F1A457184BC19EF00E04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42015-31BE-4782-B786-5CF5D0291B7F}"/>
      </w:docPartPr>
      <w:docPartBody>
        <w:p w:rsidR="00804023" w:rsidRDefault="00721C6B">
          <w:pPr>
            <w:pStyle w:val="62B8E85E9F1A457184BC19EF00E044BB"/>
          </w:pPr>
          <w:r w:rsidRPr="00874AA1">
            <w:rPr>
              <w:lang w:bidi="es-ES"/>
            </w:rPr>
            <w:t>Crear una lista de objetivos aquí</w:t>
          </w:r>
        </w:p>
      </w:docPartBody>
    </w:docPart>
    <w:docPart>
      <w:docPartPr>
        <w:name w:val="273F2F20658143E69ACC6BB61A824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3A031-7B19-44D7-8A5B-BD5C738563CF}"/>
      </w:docPartPr>
      <w:docPartBody>
        <w:p w:rsidR="00804023" w:rsidRDefault="00721C6B">
          <w:pPr>
            <w:pStyle w:val="273F2F20658143E69ACC6BB61A824E7E"/>
          </w:pPr>
          <w:r w:rsidRPr="00874AA1">
            <w:rPr>
              <w:lang w:bidi="es-ES"/>
            </w:rPr>
            <w:t>Crear una lista de objetivos aquí</w:t>
          </w:r>
        </w:p>
      </w:docPartBody>
    </w:docPart>
    <w:docPart>
      <w:docPartPr>
        <w:name w:val="B55C98B2965D4BD6B409DF7AEBEC7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18A0A-0183-4463-A976-CCD3CF344715}"/>
      </w:docPartPr>
      <w:docPartBody>
        <w:p w:rsidR="00804023" w:rsidRDefault="00721C6B">
          <w:pPr>
            <w:pStyle w:val="B55C98B2965D4BD6B409DF7AEBEC79FE"/>
          </w:pPr>
          <w:r w:rsidRPr="00874AA1">
            <w:rPr>
              <w:lang w:bidi="es-ES"/>
            </w:rPr>
            <w:t>Requisitos o tareas:</w:t>
          </w:r>
        </w:p>
      </w:docPartBody>
    </w:docPart>
    <w:docPart>
      <w:docPartPr>
        <w:name w:val="C5912079A96A48FCAF6F37C6D2BC0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50E35-96D0-4F67-ACF4-2C7AE5846CF4}"/>
      </w:docPartPr>
      <w:docPartBody>
        <w:p w:rsidR="00804023" w:rsidRDefault="00721C6B">
          <w:pPr>
            <w:pStyle w:val="C5912079A96A48FCAF6F37C6D2BC024C"/>
          </w:pPr>
          <w:r w:rsidRPr="00874AA1">
            <w:rPr>
              <w:lang w:bidi="es-ES"/>
            </w:rPr>
            <w:t>Tarea 1</w:t>
          </w:r>
          <w:r w:rsidRPr="00874AA1">
            <w:rPr>
              <w:lang w:bidi="es-ES"/>
            </w:rPr>
            <w:tab/>
            <w:t>Realice un esquema de los requisitos del proyecto. ¿Qué tareas deben completar los alumnos?</w:t>
          </w:r>
        </w:p>
      </w:docPartBody>
    </w:docPart>
    <w:docPart>
      <w:docPartPr>
        <w:name w:val="DEFDC35CB8FD438C93D2EB1031999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31677-C87A-457B-BF5C-8DAE5276CC98}"/>
      </w:docPartPr>
      <w:docPartBody>
        <w:p w:rsidR="00804023" w:rsidRDefault="00721C6B">
          <w:pPr>
            <w:pStyle w:val="DEFDC35CB8FD438C93D2EB103199913D"/>
          </w:pPr>
          <w:r w:rsidRPr="00874AA1">
            <w:rPr>
              <w:lang w:bidi="es-ES"/>
            </w:rPr>
            <w:t>Tarea 2</w:t>
          </w:r>
        </w:p>
      </w:docPartBody>
    </w:docPart>
    <w:docPart>
      <w:docPartPr>
        <w:name w:val="1DCEFF21F0F8423A8AEF79FF2CA31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B0419-3663-41DF-82AD-5B64F539619F}"/>
      </w:docPartPr>
      <w:docPartBody>
        <w:p w:rsidR="00804023" w:rsidRDefault="00721C6B">
          <w:pPr>
            <w:pStyle w:val="1DCEFF21F0F8423A8AEF79FF2CA31815"/>
          </w:pPr>
          <w:r w:rsidRPr="00874AA1">
            <w:rPr>
              <w:lang w:bidi="es-ES"/>
            </w:rPr>
            <w:t xml:space="preserve">Tarea </w:t>
          </w:r>
          <w:r>
            <w:rPr>
              <w:lang w:bidi="es-ES"/>
            </w:rPr>
            <w:t>3</w:t>
          </w:r>
        </w:p>
      </w:docPartBody>
    </w:docPart>
    <w:docPart>
      <w:docPartPr>
        <w:name w:val="692E6A7E1EB44EBDB5223CE4464EE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30818-24EB-4115-8073-3B0478637331}"/>
      </w:docPartPr>
      <w:docPartBody>
        <w:p w:rsidR="00804023" w:rsidRDefault="00721C6B">
          <w:pPr>
            <w:pStyle w:val="692E6A7E1EB44EBDB5223CE4464EE2AA"/>
          </w:pPr>
          <w:r w:rsidRPr="00874AA1">
            <w:rPr>
              <w:lang w:bidi="es-ES"/>
            </w:rPr>
            <w:t>Registre sus notas o investigación aquí:</w:t>
          </w:r>
        </w:p>
      </w:docPartBody>
    </w:docPart>
    <w:docPart>
      <w:docPartPr>
        <w:name w:val="7BD26E95B7DA4F1A95198CE5988FD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587C0-0DAF-4AF9-9A32-5C2053FFD10C}"/>
      </w:docPartPr>
      <w:docPartBody>
        <w:p w:rsidR="00804023" w:rsidRDefault="00721C6B">
          <w:pPr>
            <w:pStyle w:val="7BD26E95B7DA4F1A95198CE5988FDB71"/>
          </w:pPr>
          <w:r w:rsidRPr="00874AA1">
            <w:rPr>
              <w:lang w:bidi="es-ES"/>
            </w:rPr>
            <w:t>Aquí es donde los alumnos pueden registrar sus ideas y referencias mientras recopilan la información necesaria para completar el proyecto.</w:t>
          </w:r>
        </w:p>
      </w:docPartBody>
    </w:docPart>
    <w:docPart>
      <w:docPartPr>
        <w:name w:val="5DCE80AC75A146AE8BC1E28588DAA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A85DF-6578-4C99-A46E-540B59F82383}"/>
      </w:docPartPr>
      <w:docPartBody>
        <w:p w:rsidR="00804023" w:rsidRDefault="00721C6B">
          <w:pPr>
            <w:pStyle w:val="5DCE80AC75A146AE8BC1E28588DAABD3"/>
          </w:pPr>
          <w:r w:rsidRPr="00874AA1">
            <w:rPr>
              <w:lang w:bidi="es-ES"/>
            </w:rPr>
            <w:t>Realice un esquema de lo pasos o plan del proyecto:</w:t>
          </w:r>
        </w:p>
      </w:docPartBody>
    </w:docPart>
    <w:docPart>
      <w:docPartPr>
        <w:name w:val="B42E7EB846F44C9F86B6C049790D2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BBCD4-A72A-4A95-B285-52CD9A4C991F}"/>
      </w:docPartPr>
      <w:docPartBody>
        <w:p w:rsidR="00804023" w:rsidRDefault="00721C6B">
          <w:pPr>
            <w:pStyle w:val="B42E7EB846F44C9F86B6C049790D291C"/>
          </w:pPr>
          <w:r w:rsidRPr="00874AA1">
            <w:rPr>
              <w:lang w:bidi="es-ES"/>
            </w:rPr>
            <w:t>Después de que los alumnos completen la investigación necesaria, aquí es donde crearán un plan para su proyecto. Considere el requisito de la aprobación del profesor antes de continuar a la fase de creación o implementación del proyecto.</w:t>
          </w:r>
        </w:p>
      </w:docPartBody>
    </w:docPart>
    <w:docPart>
      <w:docPartPr>
        <w:name w:val="13B3631C51CA4EDD93909AC91258F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8B58A-3890-482B-9727-DDE162B79179}"/>
      </w:docPartPr>
      <w:docPartBody>
        <w:p w:rsidR="00804023" w:rsidRDefault="00721C6B">
          <w:pPr>
            <w:pStyle w:val="13B3631C51CA4EDD93909AC91258FECB"/>
          </w:pPr>
          <w:r w:rsidRPr="00874AA1">
            <w:rPr>
              <w:lang w:bidi="es-ES"/>
            </w:rPr>
            <w:t>Iniciales del profesor</w:t>
          </w:r>
        </w:p>
      </w:docPartBody>
    </w:docPart>
    <w:docPart>
      <w:docPartPr>
        <w:name w:val="51FD574F16F14BF2B37E1BE56FE85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9F603-C4BD-457B-B59C-A6BF706338BC}"/>
      </w:docPartPr>
      <w:docPartBody>
        <w:p w:rsidR="00804023" w:rsidRDefault="00721C6B">
          <w:pPr>
            <w:pStyle w:val="51FD574F16F14BF2B37E1BE56FE85D2B"/>
          </w:pPr>
          <w:r w:rsidRPr="00874AA1">
            <w:rPr>
              <w:lang w:bidi="es-ES"/>
            </w:rPr>
            <w:t>____________</w:t>
          </w:r>
        </w:p>
      </w:docPartBody>
    </w:docPart>
    <w:docPart>
      <w:docPartPr>
        <w:name w:val="D2307BB6DB724C5AB3B4B2C6B6E29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D9332-CC83-4863-95FB-C93687BE4B1A}"/>
      </w:docPartPr>
      <w:docPartBody>
        <w:p w:rsidR="00804023" w:rsidRDefault="00721C6B">
          <w:pPr>
            <w:pStyle w:val="D2307BB6DB724C5AB3B4B2C6B6E29A97"/>
          </w:pPr>
          <w:r w:rsidRPr="00874AA1">
            <w:rPr>
              <w:lang w:bidi="es-ES"/>
            </w:rPr>
            <w:t>¡Está listo para crear el proyecto! Vuelva a consultar los requisitos o tareas del proyecto mientras trabaja.</w:t>
          </w:r>
        </w:p>
      </w:docPartBody>
    </w:docPart>
    <w:docPart>
      <w:docPartPr>
        <w:name w:val="5D8BB300BB014A86B89732FBC8B53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A9FC0-B281-4E29-90D0-542ADCDF2F3E}"/>
      </w:docPartPr>
      <w:docPartBody>
        <w:p w:rsidR="00804023" w:rsidRDefault="00721C6B">
          <w:pPr>
            <w:pStyle w:val="5D8BB300BB014A86B89732FBC8B53919"/>
          </w:pPr>
          <w:r w:rsidRPr="00874AA1">
            <w:rPr>
              <w:lang w:bidi="es-ES"/>
            </w:rPr>
            <w:t>Resuma lo que ha aprendido:</w:t>
          </w:r>
        </w:p>
      </w:docPartBody>
    </w:docPart>
    <w:docPart>
      <w:docPartPr>
        <w:name w:val="6BB2F97DE4A44BB2843E212718953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04070-060F-41F6-9222-4B1D92B46906}"/>
      </w:docPartPr>
      <w:docPartBody>
        <w:p w:rsidR="00804023" w:rsidRDefault="00721C6B">
          <w:pPr>
            <w:pStyle w:val="6BB2F97DE4A44BB2843E212718953E84"/>
          </w:pPr>
          <w:r w:rsidRPr="00874AA1">
            <w:rPr>
              <w:lang w:bidi="es-ES"/>
            </w:rPr>
            <w:t>Posibles preguntas a los alumnos: ¿Qué ha aprendido? ¿Qué funcionó bien? ¿Cuál fue el mayor desafío de este proyecto? ¿Qué hará diferente próxima vez?</w:t>
          </w:r>
        </w:p>
      </w:docPartBody>
    </w:docPart>
    <w:docPart>
      <w:docPartPr>
        <w:name w:val="289D27F7CEC047B39D6AD8523115C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C9F04-233E-42D3-8C54-64A4CDE3F4B1}"/>
      </w:docPartPr>
      <w:docPartBody>
        <w:p w:rsidR="00804023" w:rsidRDefault="00721C6B">
          <w:pPr>
            <w:pStyle w:val="289D27F7CEC047B39D6AD8523115C2E2"/>
          </w:pPr>
          <w:r w:rsidRPr="00874AA1">
            <w:rPr>
              <w:lang w:bidi="es-ES"/>
            </w:rPr>
            <w:t>Agregue el vínculo al proyecto aquí:</w:t>
          </w:r>
        </w:p>
      </w:docPartBody>
    </w:docPart>
    <w:docPart>
      <w:docPartPr>
        <w:name w:val="3F1C7CE667B8419FBA570735129FC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000CE-10AA-46FF-8210-11D6A6383854}"/>
      </w:docPartPr>
      <w:docPartBody>
        <w:p w:rsidR="00804023" w:rsidRDefault="00721C6B">
          <w:pPr>
            <w:pStyle w:val="3F1C7CE667B8419FBA570735129FC2D2"/>
          </w:pPr>
          <w:r w:rsidRPr="00874AA1">
            <w:rPr>
              <w:lang w:bidi="es-ES"/>
            </w:rPr>
            <w:t>Vínculo para acceder al proyecto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6B"/>
    <w:rsid w:val="00721C6B"/>
    <w:rsid w:val="0080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471E7B5242A4AD39921A58709FAFB10">
    <w:name w:val="E471E7B5242A4AD39921A58709FAFB10"/>
  </w:style>
  <w:style w:type="paragraph" w:customStyle="1" w:styleId="F6E9DF9D949E42B1A43614FD819C2081">
    <w:name w:val="F6E9DF9D949E42B1A43614FD819C2081"/>
  </w:style>
  <w:style w:type="paragraph" w:customStyle="1" w:styleId="89373CA861364A6FA29904462F63FEB1">
    <w:name w:val="89373CA861364A6FA29904462F63FEB1"/>
  </w:style>
  <w:style w:type="paragraph" w:customStyle="1" w:styleId="9E272031ACF34955AF5ACF6AC9FAB589">
    <w:name w:val="9E272031ACF34955AF5ACF6AC9FAB589"/>
  </w:style>
  <w:style w:type="paragraph" w:customStyle="1" w:styleId="FB25DC4DD26C4F5DAAFD526E5F22355B">
    <w:name w:val="FB25DC4DD26C4F5DAAFD526E5F22355B"/>
  </w:style>
  <w:style w:type="paragraph" w:customStyle="1" w:styleId="255B9B8F8F3D4358A4DF65EEA6FD90D2">
    <w:name w:val="255B9B8F8F3D4358A4DF65EEA6FD90D2"/>
  </w:style>
  <w:style w:type="paragraph" w:customStyle="1" w:styleId="AEAF674D010B4C7A8266D4A018FC0F50">
    <w:name w:val="AEAF674D010B4C7A8266D4A018FC0F50"/>
  </w:style>
  <w:style w:type="paragraph" w:customStyle="1" w:styleId="901DD928C3CB4188A5359476EA38B9EF">
    <w:name w:val="901DD928C3CB4188A5359476EA38B9EF"/>
  </w:style>
  <w:style w:type="paragraph" w:customStyle="1" w:styleId="3553128ACC8A48028D2E51BA2FB97356">
    <w:name w:val="3553128ACC8A48028D2E51BA2FB97356"/>
  </w:style>
  <w:style w:type="paragraph" w:customStyle="1" w:styleId="8E23EA262FDE4BFCA6DD1AFB0DA84F8D">
    <w:name w:val="8E23EA262FDE4BFCA6DD1AFB0DA84F8D"/>
  </w:style>
  <w:style w:type="paragraph" w:customStyle="1" w:styleId="62B8E85E9F1A457184BC19EF00E044BB">
    <w:name w:val="62B8E85E9F1A457184BC19EF00E044BB"/>
  </w:style>
  <w:style w:type="paragraph" w:customStyle="1" w:styleId="273F2F20658143E69ACC6BB61A824E7E">
    <w:name w:val="273F2F20658143E69ACC6BB61A824E7E"/>
  </w:style>
  <w:style w:type="paragraph" w:customStyle="1" w:styleId="B55C98B2965D4BD6B409DF7AEBEC79FE">
    <w:name w:val="B55C98B2965D4BD6B409DF7AEBEC79FE"/>
  </w:style>
  <w:style w:type="paragraph" w:customStyle="1" w:styleId="C5912079A96A48FCAF6F37C6D2BC024C">
    <w:name w:val="C5912079A96A48FCAF6F37C6D2BC024C"/>
  </w:style>
  <w:style w:type="paragraph" w:customStyle="1" w:styleId="DEFDC35CB8FD438C93D2EB103199913D">
    <w:name w:val="DEFDC35CB8FD438C93D2EB103199913D"/>
  </w:style>
  <w:style w:type="paragraph" w:customStyle="1" w:styleId="1DCEFF21F0F8423A8AEF79FF2CA31815">
    <w:name w:val="1DCEFF21F0F8423A8AEF79FF2CA31815"/>
  </w:style>
  <w:style w:type="paragraph" w:customStyle="1" w:styleId="692E6A7E1EB44EBDB5223CE4464EE2AA">
    <w:name w:val="692E6A7E1EB44EBDB5223CE4464EE2AA"/>
  </w:style>
  <w:style w:type="paragraph" w:customStyle="1" w:styleId="7BD26E95B7DA4F1A95198CE5988FDB71">
    <w:name w:val="7BD26E95B7DA4F1A95198CE5988FDB71"/>
  </w:style>
  <w:style w:type="paragraph" w:customStyle="1" w:styleId="5DCE80AC75A146AE8BC1E28588DAABD3">
    <w:name w:val="5DCE80AC75A146AE8BC1E28588DAABD3"/>
  </w:style>
  <w:style w:type="paragraph" w:customStyle="1" w:styleId="B42E7EB846F44C9F86B6C049790D291C">
    <w:name w:val="B42E7EB846F44C9F86B6C049790D291C"/>
  </w:style>
  <w:style w:type="paragraph" w:customStyle="1" w:styleId="13B3631C51CA4EDD93909AC91258FECB">
    <w:name w:val="13B3631C51CA4EDD93909AC91258FECB"/>
  </w:style>
  <w:style w:type="paragraph" w:customStyle="1" w:styleId="51FD574F16F14BF2B37E1BE56FE85D2B">
    <w:name w:val="51FD574F16F14BF2B37E1BE56FE85D2B"/>
  </w:style>
  <w:style w:type="paragraph" w:customStyle="1" w:styleId="D2307BB6DB724C5AB3B4B2C6B6E29A97">
    <w:name w:val="D2307BB6DB724C5AB3B4B2C6B6E29A97"/>
  </w:style>
  <w:style w:type="paragraph" w:customStyle="1" w:styleId="5D8BB300BB014A86B89732FBC8B53919">
    <w:name w:val="5D8BB300BB014A86B89732FBC8B53919"/>
  </w:style>
  <w:style w:type="paragraph" w:customStyle="1" w:styleId="6BB2F97DE4A44BB2843E212718953E84">
    <w:name w:val="6BB2F97DE4A44BB2843E212718953E84"/>
  </w:style>
  <w:style w:type="paragraph" w:customStyle="1" w:styleId="289D27F7CEC047B39D6AD8523115C2E2">
    <w:name w:val="289D27F7CEC047B39D6AD8523115C2E2"/>
  </w:style>
  <w:style w:type="paragraph" w:customStyle="1" w:styleId="3F1C7CE667B8419FBA570735129FC2D2">
    <w:name w:val="3F1C7CE667B8419FBA570735129FC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Aprendizaje basado en proyectos</Template>
  <TotalTime>460</TotalTime>
  <Pages>4</Pages>
  <Words>880</Words>
  <Characters>4843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Robert dennis Salazar Arias</cp:lastModifiedBy>
  <cp:revision>5</cp:revision>
  <dcterms:created xsi:type="dcterms:W3CDTF">2019-11-06T15:06:00Z</dcterms:created>
  <dcterms:modified xsi:type="dcterms:W3CDTF">2019-11-08T13:56:00Z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